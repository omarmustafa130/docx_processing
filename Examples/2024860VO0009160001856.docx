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vnd.openxmlformats-officedocument.extended-propertie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/docProps/app.xml"/><Relationship Id="rId2" Type="http://schemas.openxmlformats.org/package/2006/relationships/metadata/core-properties" Target="/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p xmlns:w14="http://schemas.microsoft.com/office/word/2010/wordml" w:rsidR="002636B1" w:rsidP="002636B1" w:rsidRDefault="00245027" w14:paraId="205EE9B6" w14:textId="65E74AA3">
      <w:pPr>
        <w:jc w:val="right"/>
      </w:pPr>
      <w:r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73600" behindDoc="0" locked="0" layoutInCell="1" allowOverlap="1" wp14:editId="71C4B4A2" wp14:anchorId="38F64E80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2117090</wp:posOffset>
                </wp:positionV>
                <wp:extent cx="2699385" cy="683895"/>
                <wp:effectExtent l="0" t="0" r="24765" b="2095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4A4C83" w:rsidR="00245027" w:rsidP="00245027" w:rsidRDefault="008D6E09" w14:paraId="29EE32E7" w14:textId="20A28766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xmlns:o="urn:schemas-microsoft-com:office:office" xmlns:v="urn:schemas-microsoft-com:vml" id="_x0000_t202" coordsize="21600,21600" o:spt="202" path="m,l,21600r21600,l21600,xe" w14:anchorId="38F64E80">
                <v:stroke joinstyle="miter"/>
                <v:path gradientshapeok="t" o:connecttype="rect"/>
              </v:shapetype>
              <v:shape xmlns:o="urn:schemas-microsoft-com:office:office" xmlns:v="urn:schemas-microsoft-com:vml" id="Text Box 10" style="position:absolute;left:0;text-align:left;margin-left:-189.95pt;margin-top:166.7pt;width:212.55pt;height:53.85pt;z-index:251673600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middle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">
                <v:textbox inset="0,0,0,0">
                  <w:txbxContent>
                    <w:p w:rsidRPr="004A4C83" w:rsidR="00245027" w:rsidP="00245027" w:rsidRDefault="008D6E09" w14:paraId="29EE32E7" w14:textId="20A28766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71552" behindDoc="0" locked="0" layoutInCell="1" allowOverlap="1" wp14:editId="31B4ADE6" wp14:anchorId="710947A9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2861945</wp:posOffset>
                </wp:positionV>
                <wp:extent cx="2700000" cy="586800"/>
                <wp:effectExtent l="0" t="0" r="24765" b="2286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00" cy="5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4A4C83" w:rsidR="00193141" w:rsidP="003E0917" w:rsidRDefault="008D6E09" w14:paraId="1208EA18" w14:textId="7A089234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  <w:szCs w:val="17"/>
                                <w:noProof w:val="true"/>
                              </w:rPr>
                              <w:t>Angebotsnr.:</w:t>
                            </w:r>
                            <w:proofErr w:type="spellStart"/>
                            <w:proofErr w:type="spellEnd"/>
                            <w:r w:rsidRPr="004A4C83" w:rsidR="00193141">
                              <w:rPr>
                                <w:sz w:val="17"/>
                                <w:szCs w:val="17"/>
                                <w:noProof w:val="true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noProof w:val="true"/>
                              </w:rPr>
                              <w:t>2024860VO0009160001856</w:t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9" style="position:absolute;left:0;text-align:left;margin-left:-189.95pt;margin-top:225.35pt;width:212.6pt;height:46.2pt;z-index:251671552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middle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" w14:anchorId="710947A9">
                <v:textbox inset="0,0,0,0">
                  <w:txbxContent>
                    <w:p w:rsidRPr="004A4C83" w:rsidR="00193141" w:rsidP="003E0917" w:rsidRDefault="008D6E09" w14:paraId="1208EA18" w14:textId="7A089234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sz w:val="17"/>
                          <w:szCs w:val="17"/>
                          <w:noProof w:val="true"/>
                        </w:rPr>
                        <w:t>Angebotsnr.:</w:t>
                      </w:r>
                      <w:proofErr w:type="spellStart"/>
                      <w:proofErr w:type="spellEnd"/>
                      <w:r w:rsidRPr="004A4C83" w:rsidR="00193141">
                        <w:rPr>
                          <w:sz w:val="17"/>
                          <w:szCs w:val="17"/>
                          <w:noProof w:val="true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noProof w:val="true"/>
                        </w:rPr>
                        <w:t>2024860VO0009160001856</w:t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193141"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61312" behindDoc="0" locked="0" layoutInCell="1" allowOverlap="1" wp14:editId="11E6B022" wp14:anchorId="44EA5C37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1527175</wp:posOffset>
                </wp:positionV>
                <wp:extent cx="2699385" cy="539750"/>
                <wp:effectExtent l="0" t="0" r="24765" b="127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4A4C83" w:rsidR="00930488" w:rsidP="00930488" w:rsidRDefault="00930488" w14:paraId="099331AC" w14:textId="06D58F32">
                            <w:pPr>
                              <w:pStyle w:val="NoSpacing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b/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  <w:p w:rsidRPr="004A4C83" w:rsidR="00930488" w:rsidP="00930488" w:rsidRDefault="00930488" w14:paraId="7285835D" w14:textId="49E31355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</w:p>
                          <w:p w:rsidRPr="004A4C83" w:rsidR="00930488" w:rsidP="00930488" w:rsidRDefault="00930488" w14:paraId="090C7193" w14:textId="27697720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</w:p>
                          <w:p w:rsidRPr="004A4C83" w:rsidR="009335B5" w:rsidP="00930488" w:rsidRDefault="009335B5" w14:paraId="3534FFD9" w14:textId="140BD8E6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2" style="position:absolute;left:0;text-align:left;margin-left:-189.95pt;margin-top:120.25pt;width:212.55pt;height:42.5pt;z-index:251661312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" w14:anchorId="44EA5C37">
                <v:textbox inset="0,0,0,0">
                  <w:txbxContent>
                    <w:p w:rsidRPr="004A4C83" w:rsidR="00930488" w:rsidP="00930488" w:rsidRDefault="00930488" w14:paraId="099331AC" w14:textId="06D58F32">
                      <w:pPr>
                        <w:pStyle w:val="NoSpacing"/>
                        <w:rPr>
                          <w:b/>
                          <w:sz w:val="17"/>
                          <w:szCs w:val="17"/>
                        </w:rPr>
                      </w:pPr>
                      <w:r w:rsidRPr="004A4C83">
                        <w:rPr>
                          <w:b/>
                          <w:sz w:val="17"/>
                          <w:szCs w:val="17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  <w:p w:rsidRPr="004A4C83" w:rsidR="00930488" w:rsidP="00930488" w:rsidRDefault="00930488" w14:paraId="7285835D" w14:textId="49E31355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 w:rsidRPr="004A4C83"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</w:p>
                    <w:p w:rsidRPr="004A4C83" w:rsidR="00930488" w:rsidP="00930488" w:rsidRDefault="00930488" w14:paraId="090C7193" w14:textId="27697720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 w:rsidRPr="004A4C83"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</w:p>
                    <w:p w:rsidRPr="004A4C83" w:rsidR="009335B5" w:rsidP="00930488" w:rsidRDefault="009335B5" w14:paraId="3534FFD9" w14:textId="140BD8E6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 w:rsidRPr="004A4C83"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9A5475"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63360" behindDoc="0" locked="0" layoutInCell="1" allowOverlap="1" wp14:editId="0EE2125A" wp14:anchorId="1F0C10E1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514985</wp:posOffset>
                </wp:positionV>
                <wp:extent cx="2699385" cy="852805"/>
                <wp:effectExtent l="0" t="0" r="24765" b="2349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2348BD" w:rsidR="00B45299" w:rsidP="00B45299" w:rsidRDefault="00A1515F" w14:paraId="62DEB9D1" w14:textId="01B56F22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348BD">
                              <w:rPr>
                                <w:sz w:val="20"/>
                                <w:szCs w:val="20"/>
                                <w:lang w:val="de-DE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4" style="position:absolute;left:0;text-align:left;margin-left:-189.95pt;margin-top:40.55pt;width:212.55pt;height:67.15pt;z-index:251663360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top-margin-area;v-text-anchor:bottom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" w14:anchorId="1F0C10E1">
                <v:textbox inset="0,0,0,0">
                  <w:txbxContent>
                    <w:p w:rsidRPr="002348BD" w:rsidR="00B45299" w:rsidP="00B45299" w:rsidRDefault="00A1515F" w14:paraId="62DEB9D1" w14:textId="01B56F22">
                      <w:pPr>
                        <w:pStyle w:val="NoSpacing"/>
                        <w:rPr>
                          <w:sz w:val="20"/>
                          <w:szCs w:val="20"/>
                          <w:lang w:val="de-DE"/>
                        </w:rPr>
                      </w:pPr>
                      <w:r w:rsidRPr="002348BD">
                        <w:rPr>
                          <w:sz w:val="20"/>
                          <w:szCs w:val="20"/>
                          <w:lang w:val="de-DE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3E0917"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9264" behindDoc="0" locked="0" layoutInCell="1" allowOverlap="1" wp14:editId="32359D5A" wp14:anchorId="1C30EE8A">
                <wp:simplePos x="0" y="0"/>
                <wp:positionH relativeFrom="margin">
                  <wp:align>left</wp:align>
                </wp:positionH>
                <wp:positionV relativeFrom="topMargin">
                  <wp:posOffset>1980565</wp:posOffset>
                </wp:positionV>
                <wp:extent cx="2726690" cy="1368000"/>
                <wp:effectExtent l="0" t="0" r="27305" b="228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6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90598A" w:rsidR="00930488" w:rsidP="00930488" w:rsidRDefault="008D6E09" w14:paraId="10E6615E" w14:textId="2026C0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  <w:p w:rsidRPr="0090598A" w:rsidR="0090598A" w:rsidP="00930488" w:rsidRDefault="008D6E09" w14:paraId="4A8DF41A" w14:textId="36A1EF99">
                            <w:pPr>
                              <w:pStyle w:val="NoSpacing"/>
                            </w:pPr>
                            <w:r>
                              <w:rPr>
                                <w:noProof w:val="true"/>
                              </w:rPr>
                              <w:t>Herr Max Leiß</w:t>
                            </w:r>
                            <w:proofErr w:type="spellStart"/>
                            <w:proofErr w:type="spellEnd"/>
                          </w:p>
                          <w:p w:rsidR="00A561D9" w:rsidP="00930488" w:rsidRDefault="008D6E09" w14:paraId="20AD952C" w14:textId="0AA56E41">
                            <w:pPr>
                              <w:pStyle w:val="NoSpacing"/>
                            </w:pPr>
                            <w:r>
                              <w:rPr>
                                <w:noProof w:val="true"/>
                              </w:rPr>
                              <w:t>Mörsbergerstrasse 5, 4057 Basel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_x0000_s1030" style="position:absolute;left:0;text-align:left;margin-left:0;margin-top:155.95pt;width:214.7pt;height:107.7pt;z-index:251659264;visibility:visible;mso-wrap-style:square;mso-width-percent:450;mso-height-percent:0;mso-wrap-distance-left:9pt;mso-wrap-distance-top:3.6pt;mso-wrap-distance-right:9pt;mso-wrap-distance-bottom:3.6pt;mso-position-horizontal:left;mso-position-horizontal-relative:margin;mso-position-vertical:absolute;mso-position-vertical-relative:top-margin-area;mso-width-percent:45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" w14:anchorId="1C30EE8A">
                <v:textbox inset="0,0,0,0">
                  <w:txbxContent>
                    <w:p w:rsidRPr="0090598A" w:rsidR="00930488" w:rsidP="00930488" w:rsidRDefault="008D6E09" w14:paraId="10E6615E" w14:textId="2026C0A9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  <w:p w:rsidRPr="0090598A" w:rsidR="0090598A" w:rsidP="00930488" w:rsidRDefault="008D6E09" w14:paraId="4A8DF41A" w14:textId="36A1EF99">
                      <w:pPr>
                        <w:pStyle w:val="NoSpacing"/>
                      </w:pPr>
                      <w:r>
                        <w:rPr>
                          <w:noProof w:val="true"/>
                        </w:rPr>
                        <w:t>Herr Max Leiß</w:t>
                      </w:r>
                      <w:proofErr w:type="spellStart"/>
                      <w:proofErr w:type="spellEnd"/>
                    </w:p>
                    <w:p w:rsidR="00A561D9" w:rsidP="00930488" w:rsidRDefault="008D6E09" w14:paraId="20AD952C" w14:textId="0AA56E41">
                      <w:pPr>
                        <w:pStyle w:val="NoSpacing"/>
                      </w:pPr>
                      <w:r>
                        <w:rPr>
                          <w:noProof w:val="true"/>
                        </w:rPr>
                        <w:t>Mörsbergerstrasse 5, 4057 Basel</w:t>
                      </w:r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8D6E09">
        <w:rPr>
          <w:noProof w:val="true"/>
        </w:rPr>
        <w:t>06.08.2024</w:t>
      </w:r>
    </w:p>
    <w:p xmlns:w14="http://schemas.microsoft.com/office/word/2010/wordml" w:rsidR="002636B1" w:rsidP="009122CE" w:rsidRDefault="00854759" w14:paraId="0A584048" w14:textId="7C4499E6">
      <w:pPr>
        <w:pStyle w:val="Title"/>
      </w:pPr>
      <w:r w:rsidRPr="009F6198">
        <w:rPr>
          <w:noProof w:val="true"/>
          <w:sz w:val="24"/>
          <w:szCs w:val="24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0" distB="0" distL="0" distR="0" simplePos="0" relativeHeight="251665408" behindDoc="0" locked="0" layoutInCell="1" allowOverlap="0" wp14:editId="5C5833FD" wp14:anchorId="42DFF20E">
                <wp:simplePos x="0" y="0"/>
                <wp:positionH relativeFrom="margin">
                  <wp:align>right</wp:align>
                </wp:positionH>
                <wp:positionV relativeFrom="paragraph">
                  <wp:posOffset>681355</wp:posOffset>
                </wp:positionV>
                <wp:extent cx="3060000" cy="2332800"/>
                <wp:effectExtent l="0" t="0" r="26670" b="10795"/>
                <wp:wrapSquare wrapText="bothSides"/>
                <wp:docPr id="6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000" cy="23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</w:pPr>
                            <w:r>
                              <w:drawing>
                                <wp:inline distT="0" distB="0" distL="0" distR="0" wp14:editId="50D07946">
                                  <wp:extent cx="3051000" cy="1716187"/>
                                  <wp:effectExtent l="0" t="0" r="0" b="0"/>
                                  <wp:docPr id="23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ew Bitmap Image.jpg"/>
                                          <pic:cNvPicPr/>
                                        </pic:nvPicPr>
                                        <pic:blipFill>
                                          <a:blip r:embed="Ra37547ada0c348bb" cstate="print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1000" cy="17161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6" style="position:absolute;margin-left:189.75pt;margin-top:53.65pt;width:240.95pt;height:183.7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top-margin-area;v-text-anchor:top" o:spid="_x0000_s1031" o:allowoverlap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" w14:anchorId="42DFF20E">
                <o:lock v:ext="edit" aspectratio="t"/>
                <v:textbox inset="0,0,0,0">
                  <w:txbxContent>
                    <w:p>
                      <w:pPr>
                        <w:pStyle w:val="NoSpacing"/>
                      </w:pPr>
                      <w:r>
                        <w:drawing>
                          <wp:inline distT="0" distB="0" distL="0" distR="0" wp14:editId="50D07946">
                            <wp:extent cx="3051000" cy="1716187"/>
                            <wp:effectExtent l="0" t="0" r="0" b="0"/>
                            <wp:docPr id="23" name="Picture 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ew Bitmap Image.jpg"/>
                                    <pic:cNvPicPr/>
                                  </pic:nvPicPr>
                                  <pic:blipFill>
                                    <a:blip r:embed="Ra37547ada0c348bb" cstate="print">
                                      <a:extLst>
                                        <a:ext uri="{28A0092B-C50C-407E-A947-70E740481C1C}"/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1000" cy="17161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  <w:r w:rsidR="009122CE">
        <w:rPr>
          <w:noProof w:val="true"/>
        </w:rPr>
        <w:t>Ihre PV-Anlage</w:t>
      </w:r>
      <w:proofErr w:type="spellStart"/>
      <w:proofErr w:type="spellEnd"/>
    </w:p>
    <w:tbl>
      <w:tblPr>
        <w:tblStyle w:val="TitelPage"/>
        <w:tblW w:w="235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6A0"/>
      </w:tblPr>
      <w:tblGrid>
        <w:gridCol w:w="4529"/>
      </w:tblGrid>
      <w:tr xmlns:w14="http://schemas.microsoft.com/office/word/2010/wordml" w:rsidR="000D6FA5" w:rsidTr="00920F98" w14:paraId="1FDA8147" w14:textId="77777777">
        <w:trPr>
          <w:cnfStyle w:val="100000000000"/>
        </w:trPr>
        <w:tc>
          <w:tcPr>
            <w:cnfStyle w:val="001000000000"/>
            <w:tcW w:w="5000" w:type="pct"/>
            <w:tcMar>
              <w:top w:w="0" w:type="dxa"/>
              <w:bottom w:w="0" w:type="dxa"/>
            </w:tcMar>
          </w:tcPr>
          <w:p w:rsidRPr="00536615" w:rsidR="00536615" w:rsidP="000D6FA5" w:rsidRDefault="00854759" w14:paraId="054F7656" w14:textId="376280A5">
            <w:pPr>
              <w:pStyle w:val="NoSpacing"/>
              <w:rPr>
                <w:bCs w:val="0"/>
              </w:rPr>
            </w:pPr>
            <w:bookmarkStart w:name="_Hlk520976623" w:id="0"/>
            <w:r w:rsidRPr="009F6198">
              <w:rPr>
                <w:szCs w:val="24"/>
                <w:noProof w:val="true"/>
              </w:rPr>
              <w:t>Adresse der Anlage</w:t>
            </w:r>
            <w:proofErr w:type="spellStart"/>
            <w:proofErr w:type="spellEnd"/>
          </w:p>
        </w:tc>
      </w:tr>
      <w:tr xmlns:w14="http://schemas.microsoft.com/office/word/2010/wordml" w:rsidR="00536615" w:rsidTr="00920F98" w14:paraId="408DA1E0" w14:textId="77777777">
        <w:tc>
          <w:tcPr>
            <w:cnfStyle w:val="001000000000"/>
            <w:tcW w:w="5000" w:type="pct"/>
            <w:tcMar>
              <w:top w:w="57" w:type="dxa"/>
            </w:tcMar>
          </w:tcPr>
          <w:p w:rsidRPr="004F6DA4" w:rsidR="00D33AD9" w:rsidP="000F3CC4" w:rsidRDefault="000F3CC4" w14:paraId="5FA9B8AF" w14:textId="58EDF9EE">
            <w:pPr>
              <w:pStyle w:val="NoSpacing"/>
              <w:spacing w:line="276" w:lineRule="auto"/>
              <w:rPr>
                <w:bCs w:val="0"/>
                <w:lang w:val="en-GB"/>
              </w:rPr>
            </w:pPr>
            <w:r w:rsidRPr="004F6DA4">
              <w:rPr>
                <w:b w:val="0"/>
                <w:lang w:val="en-GB"/>
                <w:noProof w:val="true"/>
              </w:rPr>
              <w:t>Mörsbergerstrasse 5, 4057 Basel</w:t>
            </w:r>
          </w:p>
        </w:tc>
      </w:tr>
      <w:bookmarkEnd w:id="0"/>
    </w:tbl>
    <w:p xmlns:w14="http://schemas.microsoft.com/office/word/2010/wordml" w:rsidR="000D6FA5" w:rsidP="000D6FA5" w:rsidRDefault="000D6FA5" w14:paraId="466DE3C6" w14:textId="647DA1DF">
      <w:pPr>
        <w:spacing w:before="0" w:after="0"/>
      </w:pPr>
    </w:p>
    <w:p xmlns:w14="http://schemas.microsoft.com/office/word/2010/wordml" w:rsidR="008A0AB2" w:rsidP="009F6198" w:rsidRDefault="00920F98" w14:paraId="370501A2" w14:textId="6A82BCAB">
      <w:pPr>
        <w:spacing w:after="0"/>
      </w:pPr>
      <w:r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0" distB="0" distL="114300" distR="114300" simplePos="0" relativeHeight="251667456" behindDoc="0" locked="0" layoutInCell="1" allowOverlap="1" wp14:editId="108CD03D" wp14:anchorId="16CF2D5C">
                <wp:simplePos x="0" y="0"/>
                <wp:positionH relativeFrom="margin">
                  <wp:align>left</wp:align>
                </wp:positionH>
                <wp:positionV relativeFrom="paragraph">
                  <wp:posOffset>1270635</wp:posOffset>
                </wp:positionV>
                <wp:extent cx="6104890" cy="2638800"/>
                <wp:effectExtent l="0" t="0" r="14605" b="2857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4890" cy="2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="00DA433F" w:rsidP="005F725B" w:rsidRDefault="00DA433F" w14:paraId="0A4859DB" w14:textId="3269D91E">
                            <w:pPr>
                              <w:pStyle w:val="NoSpacing"/>
                              <w:jc w:val="both"/>
                            </w:pPr>
                            <w:r w:rsidRPr="0090598A">
                              <w:rPr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_x0000_s1032" style="position:absolute;margin-left:0;margin-top:100.05pt;width:480.7pt;height:207.8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10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" w14:anchorId="16CF2D5C">
                <v:textbox inset="0,0,0,0">
                  <w:txbxContent>
                    <w:p w:rsidR="00DA433F" w:rsidP="005F725B" w:rsidRDefault="00DA433F" w14:paraId="0A4859DB" w14:textId="3269D91E">
                      <w:pPr>
                        <w:pStyle w:val="NoSpacing"/>
                        <w:jc w:val="both"/>
                      </w:pPr>
                      <w:r w:rsidRPr="0090598A">
                        <w:rPr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/>
              </v:shape>
            </w:pict>
          </mc:Fallback>
        </mc:AlternateContent>
      </w:r>
    </w:p>
    <w:sectPr w:rsidRPr="009122CE" w:rsidR="009122CE" w:rsidSect="00E4746E">
      <w:headerReference xmlns:r="http://schemas.openxmlformats.org/officeDocument/2006/relationships" w:type="even" r:id="rId7"/>
      <w:headerReference xmlns:r="http://schemas.openxmlformats.org/officeDocument/2006/relationships" w:type="default" r:id="rId8"/>
      <w:footerReference xmlns:r="http://schemas.openxmlformats.org/officeDocument/2006/relationships" w:type="even" r:id="rId9"/>
      <w:footerReference xmlns:r="http://schemas.openxmlformats.org/officeDocument/2006/relationships" w:type="default" r:id="rId10"/>
      <w:headerReference xmlns:r="http://schemas.openxmlformats.org/officeDocument/2006/relationships" w:type="first" r:id="rId11"/>
      <w:footerReference xmlns:r="http://schemas.openxmlformats.org/officeDocument/2006/relationships" w:type="first" r:id="rId12"/>
      <w:pgSz w:w="11906" w:h="16838" w:code="9"/>
      <w:pgMar w:top="1985" w:right="851" w:bottom="1134" w:left="1418" w:header="510" w:footer="510" w:gutter="0"/>
      <w:pgNumType w:start="1"/>
      <w:cols w:space="708"/>
      <w:titlePg/>
      <w:docGrid w:linePitch="360"/>
    </w:sectPr>
    <w:p>
      <w:pPr>
        <w:pStyle w:val="Heading1"/>
        <w:pageBreakBefore/>
      </w:pPr>
      <w:r>
        <w:rPr>
          <w:noProof w:val="true"/>
        </w:rPr>
        <w:t xml:space="preserve">Projektübersicht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409550"/>
            <wp:effectExtent l="6350" t="6350" r="6350" b="6350"/>
            <wp:docPr id="2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9ccfccd6159148a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40955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Übersichtsbild, 3D-Planung</w:t>
      </w:r>
    </w:p>
    <w:p>
      <w:pPr>
        <w:pStyle w:val="Heading2"/>
      </w:pPr>
      <w:r>
        <w:rPr>
          <w:noProof w:val="true"/>
        </w:rPr>
        <w:t xml:space="preserve">PV-Anlage</w:t>
      </w:r>
    </w:p>
    <w:p>
      <w:pPr>
        <w:pStyle w:val="TableCaption"/>
        <w:keepNext/>
      </w:pPr>
      <w:r>
        <w:rPr>
          <w:noProof w:val="true"/>
        </w:rPr>
        <w:t xml:space="preserve">3D, Netzgekoppelte PV-Anlage mit elektrischen Verbrauchern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Klimadaten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Basel, CHE (2001 - 2020)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Quelle der Werte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Meteonorm 8.2(i)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18,48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PV-Generatorfläche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83,9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PV-Module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Anzahl Wechselrichter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4275071"/>
            <wp:effectExtent l="6350" t="6350" r="6350" b="6350"/>
            <wp:docPr id="2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ef427a3d7fe84ad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4275071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Schaltschema</w:t>
      </w:r>
    </w:p>
    <w:p>
      <w:pPr>
        <w:pStyle w:val="Heading2"/>
      </w:pPr>
      <w:r>
        <w:rPr>
          <w:noProof w:val="true"/>
        </w:rPr>
        <w:t xml:space="preserve">Ertragsprognose</w:t>
      </w:r>
    </w:p>
    <w:p>
      <w:pPr>
        <w:pStyle w:val="TableCaption"/>
        <w:keepNext/>
      </w:pPr>
      <w:r>
        <w:rPr>
          <w:noProof w:val="true"/>
        </w:rPr>
        <w:t xml:space="preserve">Ertragsprognose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18,48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Spez. Jahresertrag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1.009,55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Anlagennutzungsgrad (PR)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88,88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Ertragsminderung durch Abschattung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3,1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PV-Generatorenergie (AC-Netz)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18.681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Eigenverbrauch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1.569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Abregelung am Einspeisepunkt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Netzeinspeisung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17.113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Eigenverbrauchsanteil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8,3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Vermiedene CO₂-Emissionen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8.769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kg/Jahr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Lines/>
              <w:keepNext/>
            </w:pPr>
            <w:r>
              <w:rPr>
                <w:noProof w:val="true"/>
              </w:rPr>
              <w:t xml:space="preserve">Autarkiegrad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Lines/>
              <w:keepNext/>
            </w:pPr>
            <w:r>
              <w:rPr>
                <w:noProof w:val="true"/>
              </w:rPr>
              <w:t xml:space="preserve">47,2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Lines/>
              <w:keepNext/>
            </w:pPr>
            <w:r>
              <w:rPr>
                <w:noProof w:val="true"/>
              </w:rPr>
              <w:t xml:space="preserve">%</w:t>
            </w:r>
          </w:p>
        </w:tc>
      </w:tr>
    </w:tbl>
    <w:p>
      <w:pPr>
        <w:pStyle w:val="Footnote"/>
        <w:spacing w:before="240"/>
      </w:pPr>
      <w:r>
        <w:rPr>
          <w:noProof w:val="true"/>
        </w:rPr>
        <w:t xml:space="preserve">Die Ergebnisse sind durch eine mathematische Modellrechnung der Firma Valentin Software GmbH (PV*SOL Algorithmen) ermittelt worden. Die tatsächlichen Erträge der Solarstromanlage können aufgrund von Schwankungen des Wetters, der Wirkungsgrade von Modulen und Wechselrichtern sowie anderer Faktoren abweichen.</w:t>
      </w:r>
    </w:p>
    <w:p>
      <w:pPr>
        <w:pStyle w:val="Heading1"/>
        <w:pageBreakBefore/>
      </w:pPr>
      <w:r>
        <w:rPr>
          <w:noProof w:val="true"/>
        </w:rPr>
        <w:t xml:space="preserve">Aufbau der Anlage</w:t>
      </w:r>
    </w:p>
    <w:p>
      <w:pPr>
        <w:pStyle w:val="Heading2"/>
      </w:pPr>
      <w:r>
        <w:rPr>
          <w:noProof w:val="true"/>
        </w:rPr>
        <w:t xml:space="preserve">Überblick</w:t>
      </w:r>
    </w:p>
    <w:p>
      <w:pPr>
        <w:pStyle w:val="TableCaption"/>
        <w:keepNext/>
      </w:pPr>
      <w:r>
        <w:rPr>
          <w:noProof w:val="true"/>
        </w:rPr>
        <w:t xml:space="preserve">Anlagendaten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513"/>
        <w:gridCol w:w="4513"/>
      </w:tblGrid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Anlagenart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3D, Netzgekoppelte PV-Anlage mit elektrischen Verbrauchern</w:t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Klimadaten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513"/>
        <w:gridCol w:w="4513"/>
      </w:tblGrid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Standort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Basel, CHE (2001 - 2020)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Quelle der Werte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Meteonorm 8.2(i)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Auflösung der Daten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 h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Verwendete Simulationsmodelle: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- Diffusstrahlung auf die Horizontale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Hofmann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   - Einstrahlung auf die geneigte Fläche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Hay &amp; Davies</w:t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Verbrauch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Gesamtverbrauch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3300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VDI Mehrfamilienhaus Klimazone 15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3300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Spitzenlast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1,3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kW</w:t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3774022"/>
            <wp:effectExtent l="6350" t="6350" r="6350" b="6350"/>
            <wp:docPr id="2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c98194a6ce2443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774022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Verbrauch</w:t>
      </w:r>
    </w:p>
    <w:p>
      <w:pPr>
        <w:pStyle w:val="Heading2"/>
      </w:pPr>
      <w:r>
        <w:rPr>
          <w:noProof w:val="true"/>
        </w:rPr>
        <w:t xml:space="preserve">Modulflächen</w:t>
      </w:r>
    </w:p>
    <w:p>
      <w:pPr>
        <w:pStyle w:val="Heading3"/>
      </w:pPr>
      <w:r>
        <w:rPr>
          <w:noProof w:val="true"/>
        </w:rPr>
        <w:t xml:space="preserve">1. Modulfläche - Gebäude 02-Dachfläche Ost</w:t>
      </w:r>
    </w:p>
    <w:p>
      <w:pPr>
        <w:pStyle w:val="TableCaption"/>
        <w:keepNext/>
      </w:pPr>
      <w:r>
        <w:rPr>
          <w:noProof w:val="true"/>
        </w:rPr>
        <w:t xml:space="preserve">PV-Generator, 1. Modulfläche - Gebäude 02-Dachfläche Ost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Name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Gebäude 02-Dachfläche Ost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PV-Module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18 x IBC MonoSol 440 MS10-HC-N GEN2  (v1)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IBC Solar AG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Neigung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°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Ausrichtung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Osten 75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°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Einbausituation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Dachparallel - gut hinterlüftet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Lines/>
              <w:keepNext/>
            </w:pPr>
            <w:r>
              <w:rPr>
                <w:noProof w:val="true"/>
              </w:rPr>
              <w:t xml:space="preserve">PV-Generatorfläche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Lines/>
              <w:keepNext/>
            </w:pPr>
            <w:r>
              <w:rPr>
                <w:noProof w:val="true"/>
              </w:rPr>
              <w:t xml:space="preserve">36,0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Lines/>
              <w:keepNext/>
            </w:pPr>
            <w:r>
              <w:rPr>
                <w:noProof w:val="true"/>
              </w:rPr>
              <w:t xml:space="preserve">m²</w:t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3409550"/>
            <wp:effectExtent l="6350" t="6350" r="6350" b="6350"/>
            <wp:docPr id="2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d81e2a31ca46438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40955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1. Modulfläche - Gebäude 02-Dachfläche Ost</w:t>
      </w:r>
    </w:p>
    <w:p>
      <w:pPr>
        <w:pStyle w:val="Heading3"/>
      </w:pPr>
      <w:r>
        <w:rPr>
          <w:noProof w:val="true"/>
        </w:rPr>
        <w:t xml:space="preserve">2. Modulfläche - Gebäude 01-Dachfläche West</w:t>
      </w:r>
    </w:p>
    <w:p>
      <w:pPr>
        <w:pStyle w:val="TableCaption"/>
        <w:keepNext/>
      </w:pPr>
      <w:r>
        <w:rPr>
          <w:noProof w:val="true"/>
        </w:rPr>
        <w:t xml:space="preserve">PV-Generator, 2. Modulfläche - Gebäude 01-Dachfläche West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Name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Gebäude 01-Dachfläche West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PV-Module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24 x IBC MonoSol 440 MS10-HC-N GEN2  (v1)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IBC Solar AG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Neigung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°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Ausrichtung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Westen 255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°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Einbausituation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Dachparallel - gut hinterlüftet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Lines/>
              <w:keepNext/>
            </w:pPr>
            <w:r>
              <w:rPr>
                <w:noProof w:val="true"/>
              </w:rPr>
              <w:t xml:space="preserve">PV-Generatorfläche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Lines/>
              <w:keepNext/>
            </w:pPr>
            <w:r>
              <w:rPr>
                <w:noProof w:val="true"/>
              </w:rPr>
              <w:t xml:space="preserve">48,0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Lines/>
              <w:keepNext/>
            </w:pPr>
            <w:r>
              <w:rPr>
                <w:noProof w:val="true"/>
              </w:rPr>
              <w:t xml:space="preserve">m²</w:t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3409550"/>
            <wp:effectExtent l="6350" t="6350" r="6350" b="6350"/>
            <wp:docPr id="2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7746b5633be5401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40955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2. Modulfläche - Gebäude 01-Dachfläche West</w:t>
      </w:r>
    </w:p>
    <w:p>
      <w:pPr>
        <w:pStyle w:val="Heading2"/>
      </w:pPr>
      <w:r>
        <w:rPr>
          <w:noProof w:val="true"/>
        </w:rPr>
        <w:t xml:space="preserve">Horizontlinie, 3D-Planung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354379"/>
            <wp:effectExtent l="6350" t="6350" r="6350" b="6350"/>
            <wp:docPr id="2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f7e4df784ea2421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354379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Horizont (3D-Planung)</w:t>
      </w:r>
    </w:p>
    <w:p>
      <w:pPr>
        <w:pStyle w:val="Heading2"/>
      </w:pPr>
      <w:r>
        <w:rPr>
          <w:noProof w:val="true"/>
        </w:rPr>
        <w:t xml:space="preserve">Wechselrichterverschaltung</w:t>
      </w:r>
    </w:p>
    <w:p>
      <w:pPr>
        <w:pStyle w:val="TableCaption"/>
        <w:keepNext/>
      </w:pPr>
      <w:r>
        <w:rPr>
          <w:noProof w:val="true"/>
        </w:rPr>
        <w:t xml:space="preserve">Verschaltung 1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513"/>
        <w:gridCol w:w="4513"/>
      </w:tblGrid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Modulflächen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Gebäude 02-Dachfläche Ost + Gebäude 01-Dachfläche West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Wechselrichter 1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Modell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SUN2000-17K-MB0 (v1)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Hersteller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Huawei Technologies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Anzahl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Dimensionierungsfaktor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108,7 %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Verschaltung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MPP 1: 1 x 18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/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MPP 2: 1 x 24</w:t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AC-Netz</w:t>
      </w:r>
    </w:p>
    <w:p>
      <w:pPr>
        <w:pStyle w:val="TableCaption"/>
        <w:keepNext/>
      </w:pPr>
      <w:r>
        <w:rPr>
          <w:noProof w:val="true"/>
        </w:rPr>
        <w:t xml:space="preserve">AC-Netz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Phasen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Netzspannung zwischen Phase und Nullleiter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Verschiebungsfaktor (cos phi)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+/- 1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Heading1"/>
        <w:pageBreakBefore/>
        <w:spacing w:before="280"/>
      </w:pPr>
      <w:r>
        <w:rPr>
          <w:noProof w:val="true"/>
        </w:rPr>
        <w:t xml:space="preserve">Simulationsergebnisse</w:t>
      </w:r>
    </w:p>
    <w:p>
      <w:pPr>
        <w:pStyle w:val="Heading2"/>
      </w:pPr>
      <w:r>
        <w:rPr>
          <w:noProof w:val="true"/>
        </w:rPr>
        <w:t xml:space="preserve">Ergebnisse Gesamtanlage</w:t>
      </w:r>
    </w:p>
    <w:p>
      <w:pPr>
        <w:pStyle w:val="TableCaption"/>
        <w:keepNext/>
      </w:pPr>
      <w:r>
        <w:rPr>
          <w:noProof w:val="true"/>
        </w:rPr>
        <w:t xml:space="preserve">PV-Anlage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3402"/>
        <w:gridCol w:w="1276"/>
        <w:gridCol w:w="1276"/>
        <w:gridCol w:w="3072"/>
      </w:tblGrid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18,48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  <w:tc>
          <w:tcPr>
            <w:tcW w:w="3072" w:type="dxa"/>
            <w:vMerge w:val="restart"/>
          </w:tcPr>
          <w:p>
            <w:pPr>
              <w:pStyle w:val="NoSpacing"/>
              <w:keepNext/>
            </w:pPr>
            <w:r>
              <w:drawing>
                <wp:inline distT="0" distB="0" distL="0" distR="0" wp14:editId="50D07946">
                  <wp:extent cx="1943100" cy="1943100"/>
                  <wp:effectExtent l="0" t="0" r="0" b="0"/>
                  <wp:docPr id="3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0deb419b69d84e2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Spez. Jahresertrag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1.009,55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kWh/kWp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Anlagennutzungsgrad (PR)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88,88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Ertragsminderung durch Abschattung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3,1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PV-Generatorenergie (AC-Netz)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18.681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Eigenverbrauch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1.569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Abregelung am Einspeisepunkt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Netzeinspeisung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17.113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Eigenverbrauchsanteil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8,3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Vermiedene CO₂-Emissionen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8.769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kg/Jahr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Verbraucher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3402"/>
        <w:gridCol w:w="1276"/>
        <w:gridCol w:w="1276"/>
        <w:gridCol w:w="3072"/>
      </w:tblGrid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Verbraucher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3.300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restart"/>
          </w:tcPr>
          <w:p>
            <w:pPr>
              <w:pStyle w:val="NoSpacing"/>
              <w:keepNext/>
            </w:pPr>
            <w:r>
              <w:drawing>
                <wp:inline distT="0" distB="0" distL="0" distR="0" wp14:editId="50D07946">
                  <wp:extent cx="1943100" cy="1943100"/>
                  <wp:effectExtent l="0" t="0" r="0" b="0"/>
                  <wp:docPr id="3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ce414936b89c48d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Standby-Verbrauch (Wechselrichter)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25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Gesamtverbrauch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3.325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gedeckt durch PV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1.569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gedeckt durch Netz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1.756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Solarer Deckungsanteil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47,2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Autarkiegrad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Gesamtverbrauch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3.325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gedeckt durch Netz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1.756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Autarkiegrad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47,2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%</w:t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4590860"/>
            <wp:effectExtent l="6350" t="6350" r="6350" b="6350"/>
            <wp:docPr id="3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d2fba4039cec49e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459086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Energiefluss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774022"/>
            <wp:effectExtent l="6350" t="6350" r="6350" b="6350"/>
            <wp:docPr id="3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3e176ee9b26748f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774022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Nutzung der PV-Energie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774022"/>
            <wp:effectExtent l="6350" t="6350" r="6350" b="6350"/>
            <wp:docPr id="3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9fc97ea9772845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774022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Deckung des Verbrauchs</w:t>
      </w:r>
    </w:p>
    <w:p>
      <w:pPr>
        <w:pStyle w:val="Heading2"/>
      </w:pPr>
      <w:r>
        <w:rPr>
          <w:noProof w:val="true"/>
        </w:rPr>
        <w:t xml:space="preserve">Ergebnisse pro Modulfläche</w:t>
      </w:r>
    </w:p>
    <w:p>
      <w:pPr>
        <w:pStyle w:val="TableCaption"/>
        <w:keepNext/>
      </w:pPr>
      <w:r>
        <w:rPr>
          <w:noProof w:val="true"/>
        </w:rPr>
        <w:t xml:space="preserve">Gebäude 02-Dachfläche Ost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7,92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PV-Generatorfläche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35,97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Globalstrahlung auf Modul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1030,15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Globalstrahlung auf Modul ohne Reflexion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1043,52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Anlagennutzungsgrad (PR)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90,65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PV-Generatorenergie (AC-Netz)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7491,18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Spez. Jahresertrag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945,86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kWh/kWp</w:t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Gebäude 01-Dachfläche West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10,56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PV-Generatorfläche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47,95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Globalstrahlung auf Modul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1191,67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Globalstrahlung auf Modul ohne Reflexion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1205,25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Anlagennutzungsgrad (PR)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87,92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PV-Generatorenergie (AC-Netz)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11190,21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Spez. Jahresertrag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1059,68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kWh/kWp</w:t>
            </w:r>
          </w:p>
        </w:tc>
      </w:tr>
    </w:tbl>
    <w:p>
      <w:pPr>
        <w:pStyle w:val="Heading1"/>
        <w:pageBreakBefore/>
        <w:spacing w:before="280"/>
      </w:pPr>
      <w:r>
        <w:rPr>
          <w:noProof w:val="true"/>
        </w:rPr>
        <w:t xml:space="preserve">Datenblätter</w:t>
      </w:r>
    </w:p>
    <w:p>
      <w:pPr>
        <w:pStyle w:val="Heading2"/>
      </w:pPr>
      <w:r>
        <w:rPr>
          <w:noProof w:val="true"/>
        </w:rPr>
        <w:t xml:space="preserve">Datenblatt PV-Modul</w:t>
      </w:r>
    </w:p>
    <w:p>
      <w:pPr>
        <w:pStyle w:val="TableCaption"/>
        <w:keepNext/>
      </w:pPr>
      <w:r>
        <w:rPr>
          <w:noProof w:val="true"/>
        </w:rPr>
        <w:t xml:space="preserve">PV-Modul: IBC MonoSol 440 MS10-HC-N GEN2 (v1)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IBC Solar AG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Lieferbar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Zelltyp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Si monokristallin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Halbzellen-Modul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Zellen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Bypassdioden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Verlustspannung pro Bypassdiode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Integrierter Leistungsoptimierer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Nein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Nur Trafo-Wechselrichter geeignet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Nein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U/I Kennwerte bei STC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Spannung im MPP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32,81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Strom im MPP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13,41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Leerlaufspannung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39,38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Kurzschlussstrom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13,86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Erhöhung Leerlaufspannung vor Stabilisierung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440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Füllfaktor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80,61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Wirkungsgrad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22,02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U/I Teillastkennwerte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Quelle der Werte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Hersteller/Eigene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Einstrahlung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W/m²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Spannung im MPP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32,13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Strom im MPP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2,66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Leerlaufspannung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37,05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Kurzschlussstrom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2,78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Weitere Parameter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Temperaturkoeffizient Uoc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-98,45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mV/K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Temperaturkoeffizient Isc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6,3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mA/K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Temperaturkoeffizient Pmpp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-0,3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%/K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Winkelkorrekturfaktor (IAM)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Maximale Systemspannung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1500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Mechanische Daten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Breite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1134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Höhe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1762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Tiefe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Rahmenbreite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Gewicht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22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kg</w:t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Datenblatt Wechselrichter</w:t>
      </w:r>
    </w:p>
    <w:p>
      <w:pPr>
        <w:pStyle w:val="TableCaption"/>
        <w:keepNext/>
      </w:pPr>
      <w:r>
        <w:rPr>
          <w:noProof w:val="true"/>
        </w:rPr>
        <w:t xml:space="preserve">Wechselrichter: SUN2000-17K-MB0 (v1)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Huawei Technologies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Lieferbar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 - DC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DC-Nennleistung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17,33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DC-Leistung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25,5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DC-Nennspannung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600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Eingangsspannung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Eingangsstrom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60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Kurzzschlussstrom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60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DC-Eingänge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 - AC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AC-Nennleistung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AC-Leistung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18,7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kVA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AC-Nennspannung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Phasen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Mit Trafo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Nein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 - Sonstige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Änderung des Wirkungsgrades bei Abweichung der Eingangsspannung von der Nennspannung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0,25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%/100V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Min. Einspeiseleistung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Standby-Verbrauch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Nachtverbrauch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MPP-Tracker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Leistungsbereich &lt; 20% der 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99,9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Leistungsbereich &gt; 20% der 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99,9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MPP-Tracker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   MPP-Tracker 1-2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Eingangsstrom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Kurzzschlussstrom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Eingangsleistung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21,6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Min. MPP-Spannung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   Max. MPP-Spannung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1000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V</w:t>
            </w:r>
          </w:p>
        </w:tc>
      </w:tr>
    </w:tbl>
    <w:p>
      <w:pPr>
        <w:pStyle w:val="Heading1"/>
        <w:pageBreakBefore/>
        <w:spacing w:before="280"/>
      </w:pPr>
      <w:r>
        <w:rPr>
          <w:noProof w:val="true"/>
        </w:rPr>
        <w:t xml:space="preserve">Pläne und Stückliste</w:t>
      </w:r>
    </w:p>
    <w:p>
      <w:pPr>
        <w:pStyle w:val="Heading2"/>
      </w:pPr>
      <w:r>
        <w:rPr>
          <w:noProof w:val="true"/>
        </w:rPr>
        <w:t xml:space="preserve">Schaltplan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5464829" cy="7736200"/>
            <wp:effectExtent l="6350" t="6350" r="6350" b="6350"/>
            <wp:docPr id="3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e9d2aed91213440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29" cy="773620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Schaltplan</w:t>
      </w:r>
    </w:p>
    <w:p>
      <w:pPr>
        <w:pStyle w:val="Heading2"/>
      </w:pPr>
      <w:r>
        <w:rPr>
          <w:noProof w:val="true"/>
        </w:rPr>
        <w:t xml:space="preserve">Übersichtsplan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6938566"/>
            <wp:effectExtent l="6350" t="6350" r="6350" b="6350"/>
            <wp:docPr id="3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2d8a3a95e58744e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6938566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Übersichtsplan</w:t>
      </w:r>
    </w:p>
    <w:p>
      <w:pPr>
        <w:pStyle w:val="Heading2"/>
      </w:pPr>
      <w:r>
        <w:rPr>
          <w:noProof w:val="true"/>
        </w:rPr>
        <w:t xml:space="preserve">Bemaßungsplan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5398273" cy="8066400"/>
            <wp:effectExtent l="6350" t="6350" r="6350" b="6350"/>
            <wp:docPr id="3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f680edf4e9bd470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273" cy="806640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Gebäude 02 - Dachfläche Ost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5712988" cy="8536300"/>
            <wp:effectExtent l="6350" t="6350" r="6350" b="6350"/>
            <wp:docPr id="3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df8155731d964ec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988" cy="853630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Gebäude 01 - Dachfläche West</w:t>
      </w:r>
    </w:p>
    <w:p>
      <w:pPr>
        <w:pStyle w:val="Heading2"/>
      </w:pPr>
      <w:r>
        <w:rPr>
          <w:noProof w:val="true"/>
        </w:rPr>
        <w:t xml:space="preserve">Strangplan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5398273" cy="8066400"/>
            <wp:effectExtent l="6350" t="6350" r="6350" b="6350"/>
            <wp:docPr id="3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c6f621c64dc642d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273" cy="806640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Gebäude 02 - Dachfläche Ost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5712988" cy="8536300"/>
            <wp:effectExtent l="6350" t="6350" r="6350" b="6350"/>
            <wp:docPr id="4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2bf3ee2a09404d2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988" cy="853630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Gebäude 01 - Dachfläche West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DCA" w:rsidP="002B4577" w:rsidRDefault="002E0DCA" w14:paraId="7B0717E0" w14:textId="77777777">
      <w:pPr>
        <w:spacing w:before="0" w:after="0" w:line="240" w:lineRule="auto"/>
      </w:pPr>
      <w:r>
        <w:separator/>
      </w:r>
    </w:p>
  </w:endnote>
  <w:endnote w:type="continuationSeparator" w:id="0">
    <w:p w:rsidR="002E0DCA" w:rsidP="002B4577" w:rsidRDefault="002E0DCA" w14:paraId="62001CDC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FDC" w:rsidRDefault="003C3FDC" w14:paraId="43780546" w14:textId="77777777">
    <w:pPr>
      <w:pStyle w:val="Footer"/>
    </w:pPr>
  </w:p>
</w:ftr>
</file>

<file path=word/footer2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D7E49" w:rsidR="00257A3C" w:rsidP="00DD7E49" w:rsidRDefault="00EC4C91" w14:paraId="247CD689" w14:textId="4859F6DE">
    <w:pPr>
      <w:pStyle w:val="NoSpacing"/>
      <w:tabs>
        <w:tab w:val="right" w:pos="9639"/>
      </w:tabs>
      <w:spacing w:after="240"/>
      <w:rPr>
        <w:sz w:val="18"/>
        <w:szCs w:val="18"/>
        <w:lang w:val="en-GB"/>
      </w:rPr>
    </w:pPr>
    <w:r w:rsidRPr="00193141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96128" behindDoc="0" locked="0" layoutInCell="1" allowOverlap="1" wp14:editId="0D9023C8" wp14:anchorId="3E6088DA">
              <wp:simplePos x="0" y="0"/>
              <wp:positionH relativeFrom="margin">
                <wp:posOffset>334645</wp:posOffset>
              </wp:positionH>
              <wp:positionV relativeFrom="bottomMargin">
                <wp:posOffset>187325</wp:posOffset>
              </wp:positionV>
              <wp:extent cx="4150800" cy="133200"/>
              <wp:effectExtent l="0" t="0" r="21590" b="19685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EC4C91" w:rsidP="00EC4C91" w:rsidRDefault="00EC4C91" w14:paraId="510214D9" w14:textId="77777777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Erstellt mit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 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PV*SOL premium 2024 (R6)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E6088DA">
              <v:stroke joinstyle="miter"/>
              <v:path gradientshapeok="t" o:connecttype="rect"/>
            </v:shapetype>
            <v:shape id="Text Box 20" style="position:absolute;margin-left:26.35pt;margin-top:14.75pt;width:326.85pt;height:10.5pt;z-index:251696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3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">
              <v:textbox inset="0,0,0,0">
                <w:txbxContent>
                  <w:p w:rsidRPr="001E6211" w:rsidR="00EC4C91" w:rsidP="00EC4C91" w:rsidRDefault="00EC4C91" w14:paraId="510214D9" w14:textId="77777777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Erstellt mit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 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PV*SOL premium 2024 (R6)</w:t>
                    </w:r>
                    <w:proofErr w:type="spellStart"/>
                    <w:proofErr w:type="spellEnd"/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93141" w:rsidR="003C3FDC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92032" behindDoc="0" locked="0" layoutInCell="1" allowOverlap="1" wp14:editId="113E4F73" wp14:anchorId="332BAD6F">
              <wp:simplePos x="0" y="0"/>
              <wp:positionH relativeFrom="margin">
                <wp:align>right</wp:align>
              </wp:positionH>
              <wp:positionV relativeFrom="bottomMargin">
                <wp:posOffset>110490</wp:posOffset>
              </wp:positionV>
              <wp:extent cx="1620000" cy="151200"/>
              <wp:effectExtent l="0" t="0" r="18415" b="2032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000" cy="15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3C3FDC" w:rsidP="003C3FDC" w:rsidRDefault="003C3FDC" w14:paraId="628AA3C8" w14:textId="5EEFC347">
                          <w:pPr>
                            <w:pStyle w:val="NoSpacing"/>
                            <w:jc w:val="right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>Seite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 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fldChar w:fldCharType="begin"/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instrText xml:space="preserve"> PAGE </w:instrTex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fldChar w:fldCharType="separate"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>2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fldChar w:fldCharType="end"/>
                          </w:r>
                          <w:bookmarkStart w:name="_GoBack" w:id="1"/>
                          <w:bookmarkEnd w:id="1"/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 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von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 </w:t>
                          </w:r>
                          <w:proofErr w:type="spellStart"/>
                          <w:proofErr w:type="spellEnd"/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8" style="position:absolute;margin-left:76.35pt;margin-top:8.7pt;width:127.55pt;height:11.9pt;z-index:25169203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bottom-margin-area;mso-width-percent:0;mso-height-percent:0;mso-width-relative:margin;mso-height-relative:top-margin-area;v-text-anchor:top" o:spid="_x0000_s103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" w14:anchorId="332BAD6F">
              <v:textbox inset="0,0,0,0">
                <w:txbxContent>
                  <w:p w:rsidRPr="001E6211" w:rsidR="003C3FDC" w:rsidP="003C3FDC" w:rsidRDefault="003C3FDC" w14:paraId="628AA3C8" w14:textId="5EEFC347">
                    <w:pPr>
                      <w:pStyle w:val="NoSpacing"/>
                      <w:jc w:val="right"/>
                      <w:rPr>
                        <w:sz w:val="10"/>
                        <w:szCs w:val="10"/>
                        <w:lang w:val="en-GB"/>
                      </w:rPr>
                    </w:pP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>Seite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 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fldChar w:fldCharType="begin"/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instrText xml:space="preserve"> PAGE </w:instrTex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fldChar w:fldCharType="separate"/>
                    </w:r>
                    <w:r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>2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fldChar w:fldCharType="end"/>
                    </w:r>
                    <w:bookmarkStart w:name="_GoBack" w:id="2"/>
                    <w:bookmarkEnd w:id="2"/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 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von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 </w:t>
                    </w:r>
                    <w:proofErr w:type="spellStart"/>
                    <w:proofErr w:type="spellEnd"/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instrText xml:space="preserve"> NUMPAGES </w:instrText>
                    </w:r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93141" w:rsidR="00193141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89984" behindDoc="0" locked="0" layoutInCell="1" allowOverlap="1" wp14:editId="6DB95E2F" wp14:anchorId="09B9EB8B">
              <wp:simplePos x="0" y="0"/>
              <wp:positionH relativeFrom="margin">
                <wp:posOffset>334645</wp:posOffset>
              </wp:positionH>
              <wp:positionV relativeFrom="bottomMargin">
                <wp:posOffset>320675</wp:posOffset>
              </wp:positionV>
              <wp:extent cx="4150800" cy="133200"/>
              <wp:effectExtent l="0" t="0" r="21590" b="19685"/>
              <wp:wrapSquare wrapText="bothSides"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193141" w:rsidP="00193141" w:rsidRDefault="00193141" w14:paraId="23C0B476" w14:textId="7F9EE1C0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Valentin Software GmbH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8" style="position:absolute;margin-left:26.35pt;margin-top:25.25pt;width:326.85pt;height:10.5pt;z-index:251689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3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" w14:anchorId="09B9EB8B">
              <v:textbox inset="0,0,0,0">
                <w:txbxContent>
                  <w:p w:rsidRPr="001E6211" w:rsidR="00193141" w:rsidP="00193141" w:rsidRDefault="00193141" w14:paraId="23C0B476" w14:textId="7F9EE1C0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Valentin Software GmbH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93141" w:rsidR="00193141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88960" behindDoc="0" locked="0" layoutInCell="1" allowOverlap="1" wp14:editId="4E0A0A0D" wp14:anchorId="1BC6E54C">
              <wp:simplePos x="0" y="0"/>
              <wp:positionH relativeFrom="margin">
                <wp:posOffset>0</wp:posOffset>
              </wp:positionH>
              <wp:positionV relativeFrom="bottomMargin">
                <wp:posOffset>136525</wp:posOffset>
              </wp:positionV>
              <wp:extent cx="288000" cy="288000"/>
              <wp:effectExtent l="0" t="0" r="17145" b="17145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>
                          <w:pPr>
                            <w:pStyle w:val="NoSpacing"/>
                          </w:pPr>
                          <w:r>
                            <w:drawing>
                              <wp:inline distT="0" distB="0" distL="0" distR="0" wp14:editId="50D07946">
                                <wp:extent cx="279000" cy="279000"/>
                                <wp:effectExtent l="0" t="0" r="0" b="0"/>
                                <wp:docPr id="22" name="Picture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jpg"/>
                                        <pic:cNvPicPr/>
                                      </pic:nvPicPr>
                                      <pic:blipFill>
                                        <a:blip r:embed="h_R208d29ad72704cc2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9000" cy="279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" style="position:absolute;margin-left:0;margin-top:10.75pt;width:22.7pt;height:22.7pt;z-index:2516889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3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" w14:anchorId="1BC6E54C">
              <v:textbox inset="0,0,0,0">
                <w:txbxContent>
                  <w:p>
                    <w:pPr>
                      <w:pStyle w:val="NoSpacing"/>
                    </w:pPr>
                    <w:r>
                      <w:drawing>
                        <wp:inline distT="0" distB="0" distL="0" distR="0" wp14:editId="50D07946">
                          <wp:extent cx="279000" cy="279000"/>
                          <wp:effectExtent l="0" t="0" r="0" b="0"/>
                          <wp:docPr id="22" name="Picture 1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ew Bitmap Image.jpg"/>
                                  <pic:cNvPicPr/>
                                </pic:nvPicPr>
                                <pic:blipFill>
                                  <a:blip r:embed="h_R208d29ad72704cc2" cstate="print">
                                    <a:extLst>
                                      <a:ext uri="{28A0092B-C50C-407E-A947-70E740481C1C}"/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9000" cy="279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7F7171" w:rsidR="001E6211">
      <w:rPr>
        <w:noProof w:val="true"/>
        <w:sz w:val="16"/>
        <w:szCs w:val="16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editId="5E3D889A" wp14:anchorId="7DFC9719">
              <wp:simplePos x="0" y="0"/>
              <wp:positionH relativeFrom="margin">
                <wp:posOffset>0</wp:posOffset>
              </wp:positionH>
              <wp:positionV relativeFrom="bottomMargin">
                <wp:posOffset>71755</wp:posOffset>
              </wp:positionV>
              <wp:extent cx="5067300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73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id="Straight Connector 13" style="position:absolute;z-index:251674624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0;mso-width-relative:margin" o:spid="_x0000_s1026" strokecolor="#7f7f7f" strokeweight=".5pt" from="0,5.65pt" to="399pt,5.65pt" w14:anchorId="4ED19A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">
              <v:stroke joinstyle="miter"/>
              <w10:wrap anchorx="margin" anchory="margin"/>
            </v:line>
          </w:pict>
        </mc:Fallback>
      </mc:AlternateContent>
    </w:r>
  </w:p>
</w:ftr>
</file>

<file path=word/footer3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F7171" w:rsidR="00B00CCD" w:rsidP="00932A41" w:rsidRDefault="00777D21" w14:paraId="603537A8" w14:textId="4C3A7118">
    <w:pPr>
      <w:pStyle w:val="NoSpacing"/>
      <w:rPr>
        <w:sz w:val="16"/>
        <w:szCs w:val="16"/>
      </w:rPr>
    </w:pPr>
    <w:r w:rsidRPr="00530854">
      <w:rPr>
        <w:noProof w:val="true"/>
        <w:sz w:val="16"/>
        <w:szCs w:val="16"/>
      </w:rPr>
      <mc:AlternateContent>
        <mc:Choice Requires="wps">
          <w:drawing>
            <wp:anchor distT="0" distB="0" distL="0" distR="0" simplePos="0" relativeHeight="251694080" behindDoc="0" locked="0" layoutInCell="1" allowOverlap="1" wp14:editId="49EA0AD8" wp14:anchorId="7911755D">
              <wp:simplePos x="0" y="0"/>
              <wp:positionH relativeFrom="margin">
                <wp:posOffset>334310</wp:posOffset>
              </wp:positionH>
              <wp:positionV relativeFrom="bottomMargin">
                <wp:posOffset>187325</wp:posOffset>
              </wp:positionV>
              <wp:extent cx="4150800" cy="133200"/>
              <wp:effectExtent l="0" t="0" r="21590" b="19685"/>
              <wp:wrapSquare wrapText="bothSides"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777D21" w:rsidP="00777D21" w:rsidRDefault="00777D21" w14:paraId="699FFE3E" w14:textId="77777777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Erstellt mit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 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PV*SOL premium 2024 (R6)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911755D">
              <v:stroke joinstyle="miter"/>
              <v:path gradientshapeok="t" o:connecttype="rect"/>
            </v:shapetype>
            <v:shape id="Text Box 19" style="position:absolute;margin-left:26.3pt;margin-top:14.75pt;width:326.85pt;height:10.5pt;z-index:2516940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4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">
              <v:textbox inset="0,0,0,0">
                <w:txbxContent>
                  <w:p w:rsidRPr="001E6211" w:rsidR="00777D21" w:rsidP="00777D21" w:rsidRDefault="00777D21" w14:paraId="699FFE3E" w14:textId="77777777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Erstellt mit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 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PV*SOL premium 2024 (R6)</w:t>
                    </w:r>
                    <w:proofErr w:type="spellStart"/>
                    <w:proofErr w:type="spellEnd"/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530854" w:rsidR="00530854">
      <w:rPr>
        <w:noProof w:val="true"/>
        <w:sz w:val="16"/>
        <w:szCs w:val="16"/>
      </w:rPr>
      <mc:AlternateContent>
        <mc:Choice Requires="wps">
          <w:drawing>
            <wp:anchor distT="0" distB="0" distL="0" distR="0" simplePos="0" relativeHeight="251686912" behindDoc="0" locked="0" layoutInCell="1" allowOverlap="1" wp14:editId="32AECA6D" wp14:anchorId="0A4CC6E8">
              <wp:simplePos x="0" y="0"/>
              <wp:positionH relativeFrom="margin">
                <wp:posOffset>334645</wp:posOffset>
              </wp:positionH>
              <wp:positionV relativeFrom="bottomMargin">
                <wp:posOffset>320675</wp:posOffset>
              </wp:positionV>
              <wp:extent cx="4150800" cy="133200"/>
              <wp:effectExtent l="0" t="0" r="21590" b="1968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530854" w:rsidP="00530854" w:rsidRDefault="00530854" w14:paraId="443F983D" w14:textId="0AFC1229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Valentin Software GmbH</w:t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7" style="position:absolute;margin-left:26.35pt;margin-top:25.25pt;width:326.85pt;height:10.5pt;z-index:251686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41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" w14:anchorId="0A4CC6E8">
              <v:textbox inset="0,0,0,0">
                <w:txbxContent>
                  <w:p w:rsidRPr="001E6211" w:rsidR="00530854" w:rsidP="00530854" w:rsidRDefault="00530854" w14:paraId="443F983D" w14:textId="0AFC1229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Valentin Software GmbH</w:t>
                    </w:r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530854" w:rsidR="00530854">
      <w:rPr>
        <w:noProof w:val="true"/>
        <w:sz w:val="16"/>
        <w:szCs w:val="16"/>
      </w:rPr>
      <mc:AlternateContent>
        <mc:Choice Requires="wps">
          <w:drawing>
            <wp:anchor distT="0" distB="0" distL="0" distR="0" simplePos="0" relativeHeight="251685888" behindDoc="0" locked="0" layoutInCell="1" allowOverlap="1" wp14:editId="737BD47C" wp14:anchorId="1878EBDA">
              <wp:simplePos x="0" y="0"/>
              <wp:positionH relativeFrom="margin">
                <wp:posOffset>0</wp:posOffset>
              </wp:positionH>
              <wp:positionV relativeFrom="bottomMargin">
                <wp:posOffset>136525</wp:posOffset>
              </wp:positionV>
              <wp:extent cx="288000" cy="288000"/>
              <wp:effectExtent l="0" t="0" r="17145" b="17145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>
                          <w:pPr>
                            <w:pStyle w:val="NoSpacing"/>
                          </w:pPr>
                          <w:r>
                            <w:drawing>
                              <wp:inline distT="0" distB="0" distL="0" distR="0" wp14:editId="50D07946">
                                <wp:extent cx="279000" cy="279000"/>
                                <wp:effectExtent l="0" t="0" r="0" b="0"/>
                                <wp:docPr id="21" name="Picture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jpg"/>
                                        <pic:cNvPicPr/>
                                      </pic:nvPicPr>
                                      <pic:blipFill>
                                        <a:blip r:embed="f_R208d29ad72704cc2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9000" cy="279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6" style="position:absolute;margin-left:0;margin-top:10.75pt;width:22.7pt;height:22.7pt;z-index:251685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4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" w14:anchorId="1878EBDA">
              <v:textbox inset="0,0,0,0">
                <w:txbxContent>
                  <w:p>
                    <w:pPr>
                      <w:pStyle w:val="NoSpacing"/>
                    </w:pPr>
                    <w:r>
                      <w:drawing>
                        <wp:inline distT="0" distB="0" distL="0" distR="0" wp14:editId="50D07946">
                          <wp:extent cx="279000" cy="279000"/>
                          <wp:effectExtent l="0" t="0" r="0" b="0"/>
                          <wp:docPr id="21" name="Picture 1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ew Bitmap Image.jpg"/>
                                  <pic:cNvPicPr/>
                                </pic:nvPicPr>
                                <pic:blipFill>
                                  <a:blip r:embed="f_R208d29ad72704cc2" cstate="print">
                                    <a:extLst>
                                      <a:ext uri="{28A0092B-C50C-407E-A947-70E740481C1C}"/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9000" cy="279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7F7171" w:rsidR="00B00CCD">
      <w:rPr>
        <w:noProof w:val="true"/>
        <w:sz w:val="16"/>
        <w:szCs w:val="16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5D1045CC" wp14:anchorId="12B46F78">
              <wp:simplePos x="0" y="0"/>
              <wp:positionH relativeFrom="margin">
                <wp:posOffset>0</wp:posOffset>
              </wp:positionH>
              <wp:positionV relativeFrom="bottomMargin">
                <wp:posOffset>71755</wp:posOffset>
              </wp:positionV>
              <wp:extent cx="506730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73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id="Straight Connector 11" style="position:absolute;z-index:25166643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0;mso-width-relative:margin" o:spid="_x0000_s1026" strokecolor="#7f7f7f" strokeweight=".5pt" from="0,5.65pt" to="399pt,5.65pt" w14:anchorId="2A2A12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">
              <v:stroke joinstyle="miter"/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DCA" w:rsidP="002B4577" w:rsidRDefault="002E0DCA" w14:paraId="36C23066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2E0DCA" w:rsidP="002B4577" w:rsidRDefault="002E0DCA" w14:paraId="4A2231FB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FDC" w:rsidRDefault="003C3FDC" w14:paraId="64737E92" w14:textId="77777777">
    <w:pPr>
      <w:pStyle w:val="Header"/>
    </w:pPr>
  </w:p>
</w:hdr>
</file>

<file path=word/header2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A5475" w:rsidR="0024272E" w:rsidP="009A5475" w:rsidRDefault="00BC5505" w14:paraId="27958704" w14:textId="0996D6F5">
    <w:pPr>
      <w:pStyle w:val="NoSpacing"/>
      <w:rPr>
        <w:lang w:val="en-GB"/>
      </w:rPr>
    </w:pPr>
    <w:r>
      <w:rPr>
        <w:noProof w:val="true"/>
      </w:rPr>
      <mc:AlternateContent>
        <mc:Choice Requires="wps">
          <w:drawing>
            <wp:anchor distT="0" distB="0" distL="0" distR="0" simplePos="0" relativeHeight="251681792" behindDoc="0" locked="0" layoutInCell="1" allowOverlap="1" wp14:editId="2B927BCB" wp14:anchorId="5B23E7C0">
              <wp:simplePos x="0" y="0"/>
              <wp:positionH relativeFrom="margin">
                <wp:posOffset>-317</wp:posOffset>
              </wp:positionH>
              <wp:positionV relativeFrom="topMargin">
                <wp:posOffset>566738</wp:posOffset>
              </wp:positionV>
              <wp:extent cx="4614545" cy="188595"/>
              <wp:effectExtent l="0" t="0" r="14605" b="2095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4545" cy="188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9A5475" w:rsidR="005C371D" w:rsidP="005C371D" w:rsidRDefault="005C371D" w14:paraId="197C6AB5" w14:textId="585E3C84">
                          <w:pPr>
                            <w:pStyle w:val="NoSpacing"/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 w:rsidRPr="002B4577">
                            <w:rPr>
                              <w:b/>
                              <w:lang w:val="en-GB"/>
                              <w:noProof w:val="true"/>
                            </w:rPr>
                            <w:t/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B23E7C0">
              <v:stroke joinstyle="miter"/>
              <v:path gradientshapeok="t" o:connecttype="rect"/>
            </v:shapetype>
            <v:shape id="Text Box 15" style="position:absolute;margin-left:0;margin-top:44.65pt;width:363.35pt;height:14.85pt;z-index:251681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op-margin-area;mso-width-percent:0;mso-height-percent:0;mso-width-relative:margin;mso-height-relative:top-margin-area;v-text-anchor:bottom" o:spid="_x0000_s1033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">
              <v:textbox inset="0,0,0,0">
                <w:txbxContent>
                  <w:p w:rsidRPr="009A5475" w:rsidR="005C371D" w:rsidP="005C371D" w:rsidRDefault="005C371D" w14:paraId="197C6AB5" w14:textId="585E3C84">
                    <w:pPr>
                      <w:pStyle w:val="NoSpacing"/>
                      <w:rPr>
                        <w:sz w:val="20"/>
                        <w:szCs w:val="20"/>
                        <w:lang w:val="en-GB"/>
                      </w:rPr>
                    </w:pPr>
                    <w:r w:rsidRPr="002B4577">
                      <w:rPr>
                        <w:b/>
                        <w:lang w:val="en-GB"/>
                        <w:noProof w:val="true"/>
                      </w:rPr>
                      <w:t/>
                    </w:r>
                    <w:proofErr w:type="spellStart"/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 w:val="true"/>
      </w:rPr>
      <mc:AlternateContent>
        <mc:Choice Requires="wps">
          <w:drawing>
            <wp:anchor distT="0" distB="0" distL="0" distR="0" simplePos="0" relativeHeight="251679744" behindDoc="0" locked="0" layoutInCell="1" allowOverlap="1" wp14:editId="50E94045" wp14:anchorId="623C8B2A">
              <wp:simplePos x="0" y="0"/>
              <wp:positionH relativeFrom="margin">
                <wp:posOffset>-317</wp:posOffset>
              </wp:positionH>
              <wp:positionV relativeFrom="topMargin">
                <wp:posOffset>857250</wp:posOffset>
              </wp:positionV>
              <wp:extent cx="4614862" cy="266700"/>
              <wp:effectExtent l="0" t="0" r="14605" b="1905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4862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3A7909" w:rsidR="00056F8F" w:rsidP="00056F8F" w:rsidRDefault="00056F8F" w14:paraId="1F2009ED" w14:textId="09B48601">
                          <w:pPr>
                            <w:pStyle w:val="NoSpacing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 w:rsidRPr="003A7909">
                            <w:rPr>
                              <w:b/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/>
                          </w:r>
                          <w:proofErr w:type="spellStart"/>
                          <w:proofErr w:type="spellEnd"/>
                        </w:p>
                        <w:p w:rsidRPr="003A7909" w:rsidR="009A5475" w:rsidP="00056F8F" w:rsidRDefault="009A5475" w14:paraId="2FE8F781" w14:textId="7B32B90D">
                          <w:pPr>
                            <w:pStyle w:val="NoSpacing"/>
                            <w:jc w:val="both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 w:rsidRPr="003A7909">
                            <w:rPr>
                              <w:b/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Angebotsnummer:</w:t>
                          </w:r>
                          <w:proofErr w:type="spellStart"/>
                          <w:proofErr w:type="spellEnd"/>
                          <w:r w:rsidRPr="003A7909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 </w:t>
                          </w:r>
                          <w:r w:rsidRPr="003A7909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2024860VO0009160001856</w:t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4" style="position:absolute;margin-left:0;margin-top:67.5pt;width:363.35pt;height:21pt;z-index:2516797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op-margin-area;mso-width-percent:0;mso-height-percent:0;mso-width-relative:margin;mso-height-relative:top-margin-area;v-text-anchor:bottom" o:spid="_x0000_s103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" w14:anchorId="623C8B2A">
              <v:textbox inset="0,0,0,0">
                <w:txbxContent>
                  <w:p w:rsidRPr="003A7909" w:rsidR="00056F8F" w:rsidP="00056F8F" w:rsidRDefault="00056F8F" w14:paraId="1F2009ED" w14:textId="09B48601">
                    <w:pPr>
                      <w:pStyle w:val="NoSpacing"/>
                      <w:rPr>
                        <w:sz w:val="16"/>
                        <w:szCs w:val="16"/>
                        <w:lang w:val="en-GB"/>
                      </w:rPr>
                    </w:pPr>
                    <w:r w:rsidRPr="003A7909">
                      <w:rPr>
                        <w:b/>
                        <w:sz w:val="16"/>
                        <w:szCs w:val="16"/>
                        <w:lang w:val="en-GB"/>
                        <w:noProof w:val="true"/>
                      </w:rPr>
                      <w:t/>
                    </w:r>
                    <w:proofErr w:type="spellStart"/>
                    <w:proofErr w:type="spellEnd"/>
                  </w:p>
                  <w:p w:rsidRPr="003A7909" w:rsidR="009A5475" w:rsidP="00056F8F" w:rsidRDefault="009A5475" w14:paraId="2FE8F781" w14:textId="7B32B90D">
                    <w:pPr>
                      <w:pStyle w:val="NoSpacing"/>
                      <w:jc w:val="both"/>
                      <w:rPr>
                        <w:sz w:val="16"/>
                        <w:szCs w:val="16"/>
                        <w:lang w:val="en-GB"/>
                      </w:rPr>
                    </w:pPr>
                    <w:r w:rsidRPr="003A7909">
                      <w:rPr>
                        <w:b/>
                        <w:sz w:val="16"/>
                        <w:szCs w:val="16"/>
                        <w:lang w:val="en-GB"/>
                        <w:noProof w:val="true"/>
                      </w:rPr>
                      <w:t>Angebotsnummer:</w:t>
                    </w:r>
                    <w:proofErr w:type="spellStart"/>
                    <w:proofErr w:type="spellEnd"/>
                    <w:r w:rsidRPr="003A7909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 </w:t>
                    </w:r>
                    <w:r w:rsidRPr="003A7909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2024860VO0009160001856</w:t>
                    </w:r>
                    <w:proofErr w:type="spellStart"/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="00E4746E">
      <w:rPr>
        <w:noProof w:val="true"/>
      </w:rPr>
      <mc:AlternateContent>
        <mc:Choice Requires="wps">
          <w:drawing>
            <wp:anchor distT="0" distB="0" distL="0" distR="0" simplePos="0" relativeHeight="251659264" behindDoc="0" locked="0" layoutInCell="1" allowOverlap="1" wp14:editId="7454593A" wp14:anchorId="003F81BA">
              <wp:simplePos x="0" y="0"/>
              <wp:positionH relativeFrom="margin">
                <wp:align>right</wp:align>
              </wp:positionH>
              <wp:positionV relativeFrom="topMargin">
                <wp:posOffset>556895</wp:posOffset>
              </wp:positionV>
              <wp:extent cx="1386000" cy="565200"/>
              <wp:effectExtent l="0" t="0" r="24130" b="2540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6000" cy="56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9A5475" w:rsidR="00307DF4" w:rsidP="00056F8F" w:rsidRDefault="00307DF4" w14:paraId="69101524" w14:textId="5DAA4CFB">
                          <w:pPr>
                            <w:pStyle w:val="NoSpacing"/>
                            <w:jc w:val="right"/>
                            <w:rPr>
                              <w:sz w:val="18"/>
                              <w:szCs w:val="18"/>
                              <w:lang w:val="de-DE"/>
                            </w:rPr>
                          </w:pPr>
                          <w:r w:rsidRPr="009A5475">
                            <w:rPr>
                              <w:sz w:val="18"/>
                              <w:szCs w:val="18"/>
                              <w:lang w:val="de-DE"/>
                              <w:noProof w:val="true"/>
                            </w:rPr>
                            <w:t/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3" style="position:absolute;margin-left:57.95pt;margin-top:43.85pt;width:109.15pt;height:44.5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op-margin-area;mso-width-percent:0;mso-height-percent:0;mso-width-relative:margin;mso-height-relative:top-margin-area;v-text-anchor:bottom" o:spid="_x0000_s1035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" w14:anchorId="003F81BA">
              <v:textbox inset="0,0,0,0">
                <w:txbxContent>
                  <w:p w:rsidRPr="009A5475" w:rsidR="00307DF4" w:rsidP="00056F8F" w:rsidRDefault="00307DF4" w14:paraId="69101524" w14:textId="5DAA4CFB">
                    <w:pPr>
                      <w:pStyle w:val="NoSpacing"/>
                      <w:jc w:val="right"/>
                      <w:rPr>
                        <w:sz w:val="18"/>
                        <w:szCs w:val="18"/>
                        <w:lang w:val="de-DE"/>
                      </w:rPr>
                    </w:pPr>
                    <w:r w:rsidRPr="009A5475">
                      <w:rPr>
                        <w:sz w:val="18"/>
                        <w:szCs w:val="18"/>
                        <w:lang w:val="de-DE"/>
                        <w:noProof w:val="true"/>
                      </w:rPr>
                      <w:t/>
                    </w:r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CE06B5">
      <w:rPr>
        <w:noProof w:val="true"/>
        <w:sz w:val="18"/>
        <w:szCs w:val="18"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0A8E4CE" wp14:anchorId="79FD66C3">
              <wp:simplePos x="0" y="0"/>
              <wp:positionH relativeFrom="margin">
                <wp:align>left</wp:align>
              </wp:positionH>
              <wp:positionV relativeFrom="margin">
                <wp:posOffset>-71755</wp:posOffset>
              </wp:positionV>
              <wp:extent cx="506730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73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id="Straight Connector 5" style="position:absolute;z-index:251660288;visibility:visible;mso-wrap-style:square;mso-width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width-relative:margin" o:spid="_x0000_s1026" strokecolor="gray [1629]" strokeweight=".5pt" from="0,-5.65pt" to="399pt,-5.65pt" w14:anchorId="5DC8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">
              <v:stroke joinstyle="miter"/>
              <w10:wrap anchorx="margin" anchory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FDC" w:rsidRDefault="003C3FDC" w14:paraId="36D38E7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88"/>
    <w:rsid w:val="00000F84"/>
    <w:rsid w:val="0000359E"/>
    <w:rsid w:val="00003754"/>
    <w:rsid w:val="00020585"/>
    <w:rsid w:val="0002636F"/>
    <w:rsid w:val="00027486"/>
    <w:rsid w:val="00027658"/>
    <w:rsid w:val="0002780C"/>
    <w:rsid w:val="000316E4"/>
    <w:rsid w:val="00037846"/>
    <w:rsid w:val="00056F8F"/>
    <w:rsid w:val="0006170E"/>
    <w:rsid w:val="000703AD"/>
    <w:rsid w:val="00073E96"/>
    <w:rsid w:val="0007517C"/>
    <w:rsid w:val="0008448C"/>
    <w:rsid w:val="00085EB9"/>
    <w:rsid w:val="00094F8E"/>
    <w:rsid w:val="0009568A"/>
    <w:rsid w:val="000971FA"/>
    <w:rsid w:val="0009757A"/>
    <w:rsid w:val="000A6978"/>
    <w:rsid w:val="000A7C1B"/>
    <w:rsid w:val="000B5C6C"/>
    <w:rsid w:val="000B7DF2"/>
    <w:rsid w:val="000C29D1"/>
    <w:rsid w:val="000C2B99"/>
    <w:rsid w:val="000C5513"/>
    <w:rsid w:val="000D6FA5"/>
    <w:rsid w:val="000E52AB"/>
    <w:rsid w:val="000F2365"/>
    <w:rsid w:val="000F3CC4"/>
    <w:rsid w:val="000F5912"/>
    <w:rsid w:val="000F7175"/>
    <w:rsid w:val="001027C5"/>
    <w:rsid w:val="00110F8B"/>
    <w:rsid w:val="0013479C"/>
    <w:rsid w:val="00145E83"/>
    <w:rsid w:val="00150CE0"/>
    <w:rsid w:val="001645EB"/>
    <w:rsid w:val="00167A21"/>
    <w:rsid w:val="00172DB3"/>
    <w:rsid w:val="00174F24"/>
    <w:rsid w:val="00191910"/>
    <w:rsid w:val="00193141"/>
    <w:rsid w:val="00194B41"/>
    <w:rsid w:val="001A4214"/>
    <w:rsid w:val="001B218D"/>
    <w:rsid w:val="001B2D31"/>
    <w:rsid w:val="001B3DCA"/>
    <w:rsid w:val="001B6E0C"/>
    <w:rsid w:val="001E6211"/>
    <w:rsid w:val="001F2709"/>
    <w:rsid w:val="001F45C7"/>
    <w:rsid w:val="001F73A6"/>
    <w:rsid w:val="00200C1A"/>
    <w:rsid w:val="00203B55"/>
    <w:rsid w:val="0020632D"/>
    <w:rsid w:val="00207325"/>
    <w:rsid w:val="0020778F"/>
    <w:rsid w:val="0021186D"/>
    <w:rsid w:val="00227C08"/>
    <w:rsid w:val="002348BD"/>
    <w:rsid w:val="002349B8"/>
    <w:rsid w:val="002352C2"/>
    <w:rsid w:val="0024272E"/>
    <w:rsid w:val="00242A30"/>
    <w:rsid w:val="002430E9"/>
    <w:rsid w:val="00245027"/>
    <w:rsid w:val="00247391"/>
    <w:rsid w:val="0025088A"/>
    <w:rsid w:val="002509BA"/>
    <w:rsid w:val="00251F45"/>
    <w:rsid w:val="00257A3C"/>
    <w:rsid w:val="002636B1"/>
    <w:rsid w:val="00263B38"/>
    <w:rsid w:val="002663F1"/>
    <w:rsid w:val="00271AF8"/>
    <w:rsid w:val="002739AC"/>
    <w:rsid w:val="00274B8A"/>
    <w:rsid w:val="00282748"/>
    <w:rsid w:val="002948BE"/>
    <w:rsid w:val="002A1EF7"/>
    <w:rsid w:val="002B4577"/>
    <w:rsid w:val="002B65A2"/>
    <w:rsid w:val="002C1B20"/>
    <w:rsid w:val="002D0353"/>
    <w:rsid w:val="002D31C7"/>
    <w:rsid w:val="002D723B"/>
    <w:rsid w:val="002E0DCA"/>
    <w:rsid w:val="002E1795"/>
    <w:rsid w:val="002E236B"/>
    <w:rsid w:val="002E5983"/>
    <w:rsid w:val="002E71DC"/>
    <w:rsid w:val="002F7B3E"/>
    <w:rsid w:val="003007F9"/>
    <w:rsid w:val="00306602"/>
    <w:rsid w:val="00307DF4"/>
    <w:rsid w:val="003226D4"/>
    <w:rsid w:val="003233D8"/>
    <w:rsid w:val="00331FAF"/>
    <w:rsid w:val="00332BFF"/>
    <w:rsid w:val="0033784C"/>
    <w:rsid w:val="003504CB"/>
    <w:rsid w:val="00354382"/>
    <w:rsid w:val="00356590"/>
    <w:rsid w:val="0037037D"/>
    <w:rsid w:val="0037336D"/>
    <w:rsid w:val="00375C9D"/>
    <w:rsid w:val="0038348F"/>
    <w:rsid w:val="0039089B"/>
    <w:rsid w:val="003958AA"/>
    <w:rsid w:val="003974E7"/>
    <w:rsid w:val="003A5FE2"/>
    <w:rsid w:val="003A6767"/>
    <w:rsid w:val="003A7909"/>
    <w:rsid w:val="003B3F75"/>
    <w:rsid w:val="003B4CB9"/>
    <w:rsid w:val="003C3034"/>
    <w:rsid w:val="003C3FDC"/>
    <w:rsid w:val="003E0917"/>
    <w:rsid w:val="003E3BCC"/>
    <w:rsid w:val="003E7002"/>
    <w:rsid w:val="003E78F7"/>
    <w:rsid w:val="004000D5"/>
    <w:rsid w:val="00406F90"/>
    <w:rsid w:val="00411304"/>
    <w:rsid w:val="00441899"/>
    <w:rsid w:val="00447484"/>
    <w:rsid w:val="00466D32"/>
    <w:rsid w:val="004742EF"/>
    <w:rsid w:val="00477B58"/>
    <w:rsid w:val="00491412"/>
    <w:rsid w:val="004A4C83"/>
    <w:rsid w:val="004B44C1"/>
    <w:rsid w:val="004C7F9F"/>
    <w:rsid w:val="004D2432"/>
    <w:rsid w:val="004D377F"/>
    <w:rsid w:val="004F6DA4"/>
    <w:rsid w:val="00513C73"/>
    <w:rsid w:val="005305E9"/>
    <w:rsid w:val="00530854"/>
    <w:rsid w:val="00536615"/>
    <w:rsid w:val="00536BA4"/>
    <w:rsid w:val="0054019D"/>
    <w:rsid w:val="00540DC7"/>
    <w:rsid w:val="00540FA2"/>
    <w:rsid w:val="005463D3"/>
    <w:rsid w:val="0055443F"/>
    <w:rsid w:val="00554AFD"/>
    <w:rsid w:val="005557BA"/>
    <w:rsid w:val="00561A7A"/>
    <w:rsid w:val="005638F3"/>
    <w:rsid w:val="0057653F"/>
    <w:rsid w:val="00593099"/>
    <w:rsid w:val="005A1FF8"/>
    <w:rsid w:val="005A2F4C"/>
    <w:rsid w:val="005B1CE0"/>
    <w:rsid w:val="005C213C"/>
    <w:rsid w:val="005C309E"/>
    <w:rsid w:val="005C371D"/>
    <w:rsid w:val="005D773B"/>
    <w:rsid w:val="005E1A26"/>
    <w:rsid w:val="005F725B"/>
    <w:rsid w:val="00604C34"/>
    <w:rsid w:val="00610E59"/>
    <w:rsid w:val="00617F2E"/>
    <w:rsid w:val="00624E57"/>
    <w:rsid w:val="006353D9"/>
    <w:rsid w:val="006404BB"/>
    <w:rsid w:val="00643717"/>
    <w:rsid w:val="0064587E"/>
    <w:rsid w:val="006553FD"/>
    <w:rsid w:val="00655C39"/>
    <w:rsid w:val="00663B4F"/>
    <w:rsid w:val="00665236"/>
    <w:rsid w:val="00676F67"/>
    <w:rsid w:val="006848D7"/>
    <w:rsid w:val="0069154B"/>
    <w:rsid w:val="006959A0"/>
    <w:rsid w:val="006A1DE1"/>
    <w:rsid w:val="006B167F"/>
    <w:rsid w:val="006B719A"/>
    <w:rsid w:val="006D6ED1"/>
    <w:rsid w:val="006F55AA"/>
    <w:rsid w:val="00705D8E"/>
    <w:rsid w:val="00706EEB"/>
    <w:rsid w:val="007100F9"/>
    <w:rsid w:val="0071407C"/>
    <w:rsid w:val="00721819"/>
    <w:rsid w:val="00777D21"/>
    <w:rsid w:val="00780EF8"/>
    <w:rsid w:val="00793CA6"/>
    <w:rsid w:val="00794A4F"/>
    <w:rsid w:val="00794E96"/>
    <w:rsid w:val="007A795A"/>
    <w:rsid w:val="007B760A"/>
    <w:rsid w:val="007D2CB3"/>
    <w:rsid w:val="007D792A"/>
    <w:rsid w:val="007E509D"/>
    <w:rsid w:val="007F7171"/>
    <w:rsid w:val="008023A7"/>
    <w:rsid w:val="00804AD8"/>
    <w:rsid w:val="00812122"/>
    <w:rsid w:val="00815C68"/>
    <w:rsid w:val="00816E6E"/>
    <w:rsid w:val="008176F3"/>
    <w:rsid w:val="008409E6"/>
    <w:rsid w:val="00854759"/>
    <w:rsid w:val="00865693"/>
    <w:rsid w:val="00893881"/>
    <w:rsid w:val="008A0AB2"/>
    <w:rsid w:val="008B632D"/>
    <w:rsid w:val="008C4353"/>
    <w:rsid w:val="008D467C"/>
    <w:rsid w:val="008D6E09"/>
    <w:rsid w:val="008E268B"/>
    <w:rsid w:val="008F0357"/>
    <w:rsid w:val="0090598A"/>
    <w:rsid w:val="009122CE"/>
    <w:rsid w:val="00915E29"/>
    <w:rsid w:val="00916012"/>
    <w:rsid w:val="0092013D"/>
    <w:rsid w:val="00920494"/>
    <w:rsid w:val="00920F98"/>
    <w:rsid w:val="0092180F"/>
    <w:rsid w:val="009259D0"/>
    <w:rsid w:val="00930488"/>
    <w:rsid w:val="00932A41"/>
    <w:rsid w:val="009335B5"/>
    <w:rsid w:val="00944C53"/>
    <w:rsid w:val="00972E60"/>
    <w:rsid w:val="00987D5D"/>
    <w:rsid w:val="00987EEB"/>
    <w:rsid w:val="009A5475"/>
    <w:rsid w:val="009B1197"/>
    <w:rsid w:val="009B2935"/>
    <w:rsid w:val="009C07AA"/>
    <w:rsid w:val="009C0E68"/>
    <w:rsid w:val="009E69EC"/>
    <w:rsid w:val="009F19E1"/>
    <w:rsid w:val="009F4441"/>
    <w:rsid w:val="009F6198"/>
    <w:rsid w:val="00A00791"/>
    <w:rsid w:val="00A1515F"/>
    <w:rsid w:val="00A15734"/>
    <w:rsid w:val="00A3429B"/>
    <w:rsid w:val="00A35DD8"/>
    <w:rsid w:val="00A45A36"/>
    <w:rsid w:val="00A561D9"/>
    <w:rsid w:val="00A65E2E"/>
    <w:rsid w:val="00A737F9"/>
    <w:rsid w:val="00A7718D"/>
    <w:rsid w:val="00A77A4B"/>
    <w:rsid w:val="00A8794A"/>
    <w:rsid w:val="00AB1E6B"/>
    <w:rsid w:val="00AD4A6A"/>
    <w:rsid w:val="00AE2731"/>
    <w:rsid w:val="00AE5169"/>
    <w:rsid w:val="00AF0F4A"/>
    <w:rsid w:val="00AF296C"/>
    <w:rsid w:val="00AF6946"/>
    <w:rsid w:val="00B00CCD"/>
    <w:rsid w:val="00B02E4D"/>
    <w:rsid w:val="00B1531C"/>
    <w:rsid w:val="00B31F45"/>
    <w:rsid w:val="00B422E8"/>
    <w:rsid w:val="00B44B04"/>
    <w:rsid w:val="00B45299"/>
    <w:rsid w:val="00B50D3B"/>
    <w:rsid w:val="00B52CD8"/>
    <w:rsid w:val="00B53FE6"/>
    <w:rsid w:val="00B74DA5"/>
    <w:rsid w:val="00B817F3"/>
    <w:rsid w:val="00B9437D"/>
    <w:rsid w:val="00BB4483"/>
    <w:rsid w:val="00BB6F8D"/>
    <w:rsid w:val="00BC0244"/>
    <w:rsid w:val="00BC5505"/>
    <w:rsid w:val="00BC62BF"/>
    <w:rsid w:val="00BD36A1"/>
    <w:rsid w:val="00BE204A"/>
    <w:rsid w:val="00BF5294"/>
    <w:rsid w:val="00C056D8"/>
    <w:rsid w:val="00C07010"/>
    <w:rsid w:val="00C32184"/>
    <w:rsid w:val="00C44E99"/>
    <w:rsid w:val="00C703D0"/>
    <w:rsid w:val="00C72A04"/>
    <w:rsid w:val="00CA43CE"/>
    <w:rsid w:val="00CB1148"/>
    <w:rsid w:val="00CB5EFB"/>
    <w:rsid w:val="00CE064F"/>
    <w:rsid w:val="00CE06B5"/>
    <w:rsid w:val="00CE2C77"/>
    <w:rsid w:val="00CF5F98"/>
    <w:rsid w:val="00D034E8"/>
    <w:rsid w:val="00D036F7"/>
    <w:rsid w:val="00D31B94"/>
    <w:rsid w:val="00D33AD9"/>
    <w:rsid w:val="00D376E9"/>
    <w:rsid w:val="00D441F1"/>
    <w:rsid w:val="00D46D70"/>
    <w:rsid w:val="00D62CBB"/>
    <w:rsid w:val="00D67225"/>
    <w:rsid w:val="00D774A7"/>
    <w:rsid w:val="00D845D0"/>
    <w:rsid w:val="00D86C03"/>
    <w:rsid w:val="00D9096F"/>
    <w:rsid w:val="00D91C7A"/>
    <w:rsid w:val="00DA433F"/>
    <w:rsid w:val="00DA5E0E"/>
    <w:rsid w:val="00DC438E"/>
    <w:rsid w:val="00DD7E49"/>
    <w:rsid w:val="00DE0E13"/>
    <w:rsid w:val="00DF43F6"/>
    <w:rsid w:val="00E01F76"/>
    <w:rsid w:val="00E04DC6"/>
    <w:rsid w:val="00E144BA"/>
    <w:rsid w:val="00E15135"/>
    <w:rsid w:val="00E24294"/>
    <w:rsid w:val="00E278A4"/>
    <w:rsid w:val="00E27977"/>
    <w:rsid w:val="00E27D81"/>
    <w:rsid w:val="00E27ECA"/>
    <w:rsid w:val="00E31B60"/>
    <w:rsid w:val="00E37636"/>
    <w:rsid w:val="00E42081"/>
    <w:rsid w:val="00E437C9"/>
    <w:rsid w:val="00E4746E"/>
    <w:rsid w:val="00E8057A"/>
    <w:rsid w:val="00E80A36"/>
    <w:rsid w:val="00E95033"/>
    <w:rsid w:val="00EA3BEB"/>
    <w:rsid w:val="00EA6960"/>
    <w:rsid w:val="00EC2370"/>
    <w:rsid w:val="00EC2EC1"/>
    <w:rsid w:val="00EC4C91"/>
    <w:rsid w:val="00ED53A8"/>
    <w:rsid w:val="00EE0F08"/>
    <w:rsid w:val="00EE5BF3"/>
    <w:rsid w:val="00EF0C97"/>
    <w:rsid w:val="00F00543"/>
    <w:rsid w:val="00F00B8B"/>
    <w:rsid w:val="00F044A6"/>
    <w:rsid w:val="00F25EE8"/>
    <w:rsid w:val="00F4458F"/>
    <w:rsid w:val="00F46E31"/>
    <w:rsid w:val="00F55F79"/>
    <w:rsid w:val="00F76790"/>
    <w:rsid w:val="00F812BE"/>
    <w:rsid w:val="00F95D64"/>
    <w:rsid w:val="00FB3A42"/>
    <w:rsid w:val="00FB53BD"/>
    <w:rsid w:val="00FC7631"/>
    <w:rsid w:val="00FD2076"/>
    <w:rsid w:val="00FD4A98"/>
    <w:rsid w:val="00FD747B"/>
    <w:rsid w:val="00FD79EA"/>
    <w:rsid w:val="00F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59C0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ListTable1Light-Accent3">
    <w:name w:val="List Table 1 Light Accent 3"/>
    <w:aliases w:val="TitlelPage"/>
    <w:basedOn w:val="TableNormal"/>
    <w:uiPriority w:val="46"/>
    <w:rsid w:val="00854759"/>
    <w:pPr>
      <w:spacing w:after="0" w:line="240" w:lineRule="auto"/>
    </w:pPr>
    <w:rPr>
      <w:color w:val="595959" w:themeColor="text1" w:themeTint="A6"/>
      <w:sz w:val="20"/>
    </w:rPr>
    <w:tblPr>
      <w:tblStyleRowBandSize w:val="1"/>
      <w:tblStyleColBandSize w:val="1"/>
      <w:tblBorders>
        <w:bottom w:val="single" w:color="D9D9D9" w:themeColor="background1" w:themeShade="D9" w:sz="4" w:space="0"/>
        <w:insideH w:val="single" w:color="D9D9D9" w:themeColor="background1" w:themeShade="D9" w:sz="4" w:space="0"/>
      </w:tblBorders>
      <w:tblCellMar>
        <w:left w:w="28" w:type="dxa"/>
        <w:right w:w="57" w:type="dxa"/>
      </w:tblCellMar>
    </w:tblPr>
    <w:tblStylePr w:type="firstRow">
      <w:rPr>
        <w:rFonts w:asciiTheme="minorHAnsi" w:hAnsiTheme="minorHAnsi"/>
        <w:b w:val="0"/>
        <w:bCs/>
        <w:color w:val="auto"/>
        <w:sz w:val="24"/>
      </w:rPr>
      <w:tblPr/>
      <w:tcPr>
        <w:tcBorders>
          <w:top w:val="nil"/>
          <w:left w:val="nil"/>
          <w:bottom w:val="single" w:color="595959" w:themeColor="text1" w:themeTint="A6" w:sz="12" w:space="0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  <w:bottom w:val="single" w:color="C9C9C9" w:themeColor="accent3" w:themeTint="99" w:sz="4" w:space="0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39"/>
    <w:rsid w:val="00150C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150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6">
    <w:name w:val="List Table 1 Light Accent 6"/>
    <w:basedOn w:val="TableNormal"/>
    <w:uiPriority w:val="46"/>
    <w:rsid w:val="0084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itelPage" w:customStyle="1">
    <w:name w:val="TitelPage"/>
    <w:basedOn w:val="ListTable1Light"/>
    <w:uiPriority w:val="99"/>
    <w:rsid w:val="004F6DA4"/>
    <w:rPr>
      <w:sz w:val="20"/>
      <w:szCs w:val="20"/>
      <w:lang w:val="de-DE" w:eastAsia="de-DE"/>
    </w:rPr>
    <w:tblPr>
      <w:tblBorders>
        <w:bottom w:val="single" w:color="D9D9D9" w:themeColor="background1" w:themeShade="D9" w:sz="4" w:space="0"/>
        <w:insideH w:val="single" w:color="D9D9D9" w:themeColor="background1" w:themeShade="D9" w:sz="4" w:space="0"/>
      </w:tblBorders>
    </w:tblPr>
    <w:tblStylePr w:type="firstRow">
      <w:rPr>
        <w:rFonts w:asciiTheme="minorHAnsi" w:hAnsiTheme="minorHAnsi"/>
        <w:b w:val="0"/>
        <w:bCs/>
        <w:sz w:val="24"/>
      </w:rPr>
      <w:tblPr/>
      <w:tcPr>
        <w:tcBorders>
          <w:bottom w:val="single" w:color="595959" w:themeColor="text1" w:themeTint="A6" w:sz="12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21186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2118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2118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D31B6"/>
    <w:pPr>
      <w:spacing w:after="240" w:line="240" w:lineRule="auto"/>
      <w:contextualSpacing/>
    </w:pPr>
    <w:rPr>
      <w:rFonts w:asciiTheme="majorHAnsi" w:hAnsiTheme="majorHAnsi" w:eastAsiaTheme="majorEastAsia" w:cstheme="majorBidi"/>
      <w:color w:val="0A4781"/>
      <w:spacing w:val="-10"/>
      <w:kern w:val="28"/>
      <w:sz w:val="44"/>
      <w:szCs w:val="56"/>
    </w:rPr>
  </w:style>
  <w:style w:type="paragraph" w:styleId="Normal" w:default="1">
    <w:name w:val="Normal"/>
    <w:qFormat/>
    <w:rsid w:val="00AB4EBD"/>
  </w:style>
  <w:style w:type="paragraph" w:styleId="NoSpacing">
    <w:name w:val="No Spacing"/>
    <w:basedOn w:val="Normal"/>
    <w:uiPriority w:val="1"/>
    <w:qFormat/>
    <w:rsid w:val="0003784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62B8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0A478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F53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0A4781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F53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0A478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61C7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A478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375A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ImageCaption" w:customStyle="1">
    <w:name w:val="Image Caption"/>
    <w:basedOn w:val="Normal"/>
    <w:next w:val="Normal"/>
    <w:link w:val="ImageCaptionChar"/>
    <w:qFormat/>
    <w:rsid w:val="00440EAA"/>
    <w:pPr>
      <w:spacing w:line="240" w:lineRule="auto"/>
      <w:jc w:val="right"/>
    </w:pPr>
    <w:rPr>
      <w:color w:val="808080" w:themeColor="background1" w:themeShade="80"/>
      <w:sz w:val="18"/>
    </w:rPr>
  </w:style>
  <w:style w:type="paragraph" w:styleId="TableCaption" w:customStyle="1">
    <w:name w:val="Table Caption"/>
    <w:basedOn w:val="Normal"/>
    <w:next w:val="Normal"/>
    <w:link w:val="TableCaptionChar"/>
    <w:qFormat/>
    <w:rsid w:val="0066209F"/>
    <w:pPr>
      <w:spacing w:before="120" w:after="0" w:line="240" w:lineRule="auto"/>
    </w:pPr>
  </w:style>
  <w:style w:type="paragraph" w:styleId="ImageWithCaption" w:customStyle="1">
    <w:name w:val="Image With Caption"/>
    <w:basedOn w:val="Normal"/>
    <w:link w:val="ImageWithCaptionChar"/>
    <w:qFormat/>
    <w:rsid w:val="00440EAA"/>
    <w:pPr>
      <w:spacing w:before="240" w:after="0" w:line="240" w:lineRule="auto"/>
      <w:jc w:val="right"/>
    </w:pPr>
    <w:rPr>
      <w:noProof/>
    </w:rPr>
  </w:style>
  <w:style w:type="paragraph" w:styleId="ImageWithoutCaption" w:customStyle="1">
    <w:name w:val="Image Without Caption"/>
    <w:basedOn w:val="ImageWithCaption"/>
    <w:next w:val="Normal"/>
    <w:link w:val="ImageWithoutCaptionChar"/>
    <w:qFormat/>
    <w:rsid w:val="00440EAA"/>
    <w:pPr>
      <w:spacing w:after="160"/>
    </w:pPr>
  </w:style>
  <w:style w:type="paragraph" w:styleId="Footnote" w:customStyle="1">
    <w:name w:val="Footnote"/>
    <w:basedOn w:val="Normal"/>
    <w:next w:val="Normal"/>
    <w:link w:val="FootnoteChar"/>
    <w:qFormat/>
    <w:rsid w:val="007049CD"/>
    <w:pPr>
      <w:keepLines/>
      <w:framePr w:wrap="notBeside" w:hAnchor="text" w:yAlign="bottom"/>
      <w:shd w:val="clear" w:color="auto" w:fill="FFFFFF" w:themeFill="background1"/>
      <w:spacing w:before="240" w:after="60" w:line="240" w:lineRule="auto"/>
      <w:ind w:left="567" w:right="567"/>
      <w:jc w:val="both"/>
    </w:pPr>
    <w:rPr>
      <w:color w:val="595959" w:themeColor="text1" w:themeTint="A6"/>
      <w:sz w:val="16"/>
    </w:rPr>
  </w:style>
  <w:style w:type="character" w:styleId="TitleChar" w:customStyle="1">
    <w:name w:val="Title Char"/>
    <w:basedOn w:val="DefaultParagraphFont"/>
    <w:link w:val="Title"/>
    <w:uiPriority w:val="10"/>
    <w:rsid w:val="00DD31B6"/>
    <w:rPr>
      <w:rFonts w:asciiTheme="majorHAnsi" w:hAnsiTheme="majorHAnsi" w:eastAsiaTheme="majorEastAsia" w:cstheme="majorBidi"/>
      <w:color w:val="0A4781"/>
      <w:spacing w:val="-10"/>
      <w:kern w:val="28"/>
      <w:sz w:val="4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D462B8"/>
    <w:rPr>
      <w:rFonts w:asciiTheme="majorHAnsi" w:hAnsiTheme="majorHAnsi" w:eastAsiaTheme="majorEastAsia" w:cstheme="majorBidi"/>
      <w:color w:val="0A4781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C3F53"/>
    <w:rPr>
      <w:rFonts w:asciiTheme="majorHAnsi" w:hAnsiTheme="majorHAnsi" w:eastAsiaTheme="majorEastAsia" w:cstheme="majorBidi"/>
      <w:color w:val="0A4781"/>
      <w:sz w:val="3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C3F53"/>
    <w:rPr>
      <w:rFonts w:asciiTheme="majorHAnsi" w:hAnsiTheme="majorHAnsi" w:eastAsiaTheme="majorEastAsia" w:cstheme="majorBidi"/>
      <w:color w:val="0A4781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61C72"/>
    <w:rPr>
      <w:rFonts w:asciiTheme="majorHAnsi" w:hAnsiTheme="majorHAnsi" w:eastAsiaTheme="majorEastAsia" w:cstheme="majorBidi"/>
      <w:i/>
      <w:iCs/>
      <w:color w:val="0A4781"/>
    </w:rPr>
  </w:style>
  <w:style w:type="character" w:styleId="Heading5Char" w:customStyle="1">
    <w:name w:val="Heading 5 Char"/>
    <w:basedOn w:val="DefaultParagraphFont"/>
    <w:link w:val="Heading5"/>
    <w:uiPriority w:val="9"/>
    <w:rsid w:val="001375AF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ImageCaptionChar" w:customStyle="1">
    <w:name w:val="Image Caption Char"/>
    <w:basedOn w:val="TableCaptionChar"/>
    <w:link w:val="ImageCaption"/>
    <w:rsid w:val="00440EAA"/>
    <w:rPr>
      <w:color w:val="808080" w:themeColor="background1" w:themeShade="80"/>
      <w:sz w:val="18"/>
    </w:rPr>
  </w:style>
  <w:style w:type="character" w:styleId="TableCaptionChar" w:customStyle="1">
    <w:name w:val="Table Caption Char"/>
    <w:basedOn w:val="DefaultParagraphFont"/>
    <w:link w:val="TableCaption"/>
    <w:rsid w:val="00A56439"/>
  </w:style>
  <w:style w:type="character" w:styleId="ImageWithCaptionChar" w:customStyle="1">
    <w:name w:val="Image With Caption Char"/>
    <w:basedOn w:val="DefaultParagraphFont"/>
    <w:link w:val="ImageWithCaption"/>
    <w:rsid w:val="0066209F"/>
    <w:rPr>
      <w:noProof/>
    </w:rPr>
  </w:style>
  <w:style w:type="character" w:styleId="ImageWithoutCaptionChar" w:customStyle="1">
    <w:name w:val="Image Without Caption Char"/>
    <w:basedOn w:val="ImageWithCaptionChar"/>
    <w:link w:val="ImageWithoutCaption"/>
    <w:rsid w:val="00440EAA"/>
    <w:rPr>
      <w:noProof/>
    </w:rPr>
  </w:style>
  <w:style w:type="character" w:styleId="FootnoteChar" w:customStyle="1">
    <w:name w:val="Footnote Char"/>
    <w:basedOn w:val="DefaultParagraphFont"/>
    <w:link w:val="Footnote"/>
    <w:rsid w:val="007049CD"/>
    <w:rPr>
      <w:color w:val="595959" w:themeColor="text1" w:themeTint="A6"/>
      <w:sz w:val="16"/>
      <w:shd w:val="clear" w:color="auto" w:fill="FFFFFF" w:themeFill="background1"/>
    </w:rPr>
  </w:style>
  <w:style w:type="table" w:styleId="ListTable1Light-Accent3">
    <w:name w:val="List Table 1 Light Accent 3"/>
    <w:aliases w:val="PVSOL"/>
    <w:basedOn w:val="TableNormal"/>
    <w:uiPriority w:val="46"/>
    <w:rsid w:val="00167A21"/>
    <w:pPr>
      <w:spacing w:after="0" w:line="240" w:lineRule="auto"/>
    </w:pPr>
    <w:rPr>
      <w:color w:val="595959" w:themeColor="text1" w:themeTint="A6"/>
      <w:sz w:val="20"/>
    </w:rPr>
    <w:tblPr>
      <w:tblStyleRowBandSize w:val="1"/>
      <w:tblStyleColBandSize w:val="1"/>
      <w:tblBorders>
        <w:bottom w:val="single" w:color="D9D9D9" w:themeColor="background1" w:themeShade="D9" w:sz="4" w:space="0"/>
        <w:insideH w:val="single" w:color="D9D9D9" w:themeColor="background1" w:themeShade="D9" w:sz="4" w:space="0"/>
      </w:tblBorders>
      <w:tblCellMar>
        <w:left w:w="28" w:type="dxa"/>
        <w:right w:w="57" w:type="dxa"/>
      </w:tblCellMar>
    </w:tblPr>
    <w:tblStylePr w:type="firstRow">
      <w:rPr>
        <w:rFonts w:asciiTheme="minorHAnsi" w:hAnsiTheme="minorHAnsi"/>
        <w:b w:val="0"/>
        <w:bCs/>
      </w:rPr>
      <w:tblPr/>
      <w:tcPr>
        <w:tcBorders>
          <w:top w:val="single" w:color="595959" w:themeColor="text1" w:themeTint="A6" w:sz="12" w:space="0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2.xml.rels><?xml version="1.0" encoding="UTF-8" standalone="yes"?>
<Relationships xmlns="http://schemas.openxmlformats.org/package/2006/relationships"><Relationship Id="rId13" Type="http://schemas.openxmlformats.org/officeDocument/2006/relationships/fontTable" Target="/word/fontTable.xml"/><Relationship Id="R2bf3ee2a09404d2e" Type="http://schemas.openxmlformats.org/officeDocument/2006/relationships/image" Target="/media/image16.png"/><Relationship Id="rId3" Type="http://schemas.openxmlformats.org/officeDocument/2006/relationships/settings" Target="/word/settings.xml"/><Relationship Id="Rce414936b89c48d4" Type="http://schemas.openxmlformats.org/officeDocument/2006/relationships/image" Target="/media/image7.png"/><Relationship Id="Re9d2aed912134407" Type="http://schemas.openxmlformats.org/officeDocument/2006/relationships/image" Target="/media/image11.png"/><Relationship Id="rId7" Type="http://schemas.openxmlformats.org/officeDocument/2006/relationships/header" Target="/word/header1.xml"/><Relationship Id="rId12" Type="http://schemas.openxmlformats.org/officeDocument/2006/relationships/footer" Target="/word/footer3.xml"/><Relationship Id="Rd81e2a31ca46438a" Type="http://schemas.openxmlformats.org/officeDocument/2006/relationships/image" Target="/media/image2.jpg"/><Relationship Id="rId17" Type="http://schemas.openxmlformats.org/officeDocument/2006/relationships/customXml" Target="../customXml/item4.xml"/><Relationship Id="rId2" Type="http://schemas.openxmlformats.org/officeDocument/2006/relationships/styles" Target="/word/styles.xml"/><Relationship Id="R208d29ad72704cc2" Type="http://schemas.openxmlformats.org/officeDocument/2006/relationships/image" Target="/media/image.png"/><Relationship Id="R7746b5633be5401c" Type="http://schemas.openxmlformats.org/officeDocument/2006/relationships/image" Target="/media/image3.jpg"/><Relationship Id="Rf7e4df784ea24218" Type="http://schemas.openxmlformats.org/officeDocument/2006/relationships/image" Target="/media/image5.png"/><Relationship Id="Rd2fba4039cec49ef" Type="http://schemas.openxmlformats.org/officeDocument/2006/relationships/image" Target="/media/image8.png"/><Relationship Id="R9fc97ea9772845d4" Type="http://schemas.openxmlformats.org/officeDocument/2006/relationships/image" Target="/media/image10.png"/><Relationship Id="Rdf8155731d964ece" Type="http://schemas.openxmlformats.org/officeDocument/2006/relationships/image" Target="/media/image14.png"/><Relationship Id="rId16" Type="http://schemas.openxmlformats.org/officeDocument/2006/relationships/customXml" Target="../customXml/item3.xml"/><Relationship Id="rId1" Type="http://schemas.openxmlformats.org/officeDocument/2006/relationships/customXml" Target="/customXml/item1.xml"/><Relationship Id="rId6" Type="http://schemas.openxmlformats.org/officeDocument/2006/relationships/endnotes" Target="/word/endnotes.xml"/><Relationship Id="rId11" Type="http://schemas.openxmlformats.org/officeDocument/2006/relationships/header" Target="/word/header3.xml"/><Relationship Id="R2d8a3a95e58744e3" Type="http://schemas.openxmlformats.org/officeDocument/2006/relationships/image" Target="/media/image12.png"/><Relationship Id="Rc6f621c64dc642db" Type="http://schemas.openxmlformats.org/officeDocument/2006/relationships/image" Target="/media/image15.png"/><Relationship Id="rId5" Type="http://schemas.openxmlformats.org/officeDocument/2006/relationships/footnotes" Target="/word/footnotes.xml"/><Relationship Id="R9ccfccd6159148ad" Type="http://schemas.openxmlformats.org/officeDocument/2006/relationships/image" Target="/media/image.jpg"/><Relationship Id="Rc98194a6ce2443d4" Type="http://schemas.openxmlformats.org/officeDocument/2006/relationships/image" Target="/media/image4.png"/><Relationship Id="rId15" Type="http://schemas.openxmlformats.org/officeDocument/2006/relationships/customXml" Target="../customXml/item2.xml"/><Relationship Id="rId10" Type="http://schemas.openxmlformats.org/officeDocument/2006/relationships/footer" Target="/word/footer2.xml"/><Relationship Id="Ra37547ada0c348bb" Type="http://schemas.openxmlformats.org/officeDocument/2006/relationships/image" Target="/media/image2.png"/><Relationship Id="Ref427a3d7fe84ad7" Type="http://schemas.openxmlformats.org/officeDocument/2006/relationships/image" Target="/media/image3.png"/><Relationship Id="R0deb419b69d84e26" Type="http://schemas.openxmlformats.org/officeDocument/2006/relationships/image" Target="/media/image6.png"/><Relationship Id="Rf680edf4e9bd4706" Type="http://schemas.openxmlformats.org/officeDocument/2006/relationships/image" Target="/media/image13.png"/><Relationship Id="rId4" Type="http://schemas.openxmlformats.org/officeDocument/2006/relationships/webSettings" Target="/word/webSettings.xml"/><Relationship Id="rId9" Type="http://schemas.openxmlformats.org/officeDocument/2006/relationships/footer" Target="/word/footer1.xml"/><Relationship Id="rId14" Type="http://schemas.openxmlformats.org/officeDocument/2006/relationships/theme" Target="/word/theme/theme1.xml"/><Relationship Id="R3e176ee9b26748f5" Type="http://schemas.openxmlformats.org/officeDocument/2006/relationships/image" Target="/media/image9.png"/><Relationship Id="rId8" Type="http://schemas.openxmlformats.org/officeDocument/2006/relationships/header" Target="/word/header2.xml"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/media/image.png" Id="h_R208d29ad72704cc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media/image.png" Id="f_R208d29ad72704c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86CDB7FAC3C6459BEC8E4D3ABE859E" ma:contentTypeVersion="15" ma:contentTypeDescription="Ein neues Dokument erstellen." ma:contentTypeScope="" ma:versionID="f7a3ef50878d007caa68dfef397606cb">
  <xsd:schema xmlns:xsd="http://www.w3.org/2001/XMLSchema" xmlns:xs="http://www.w3.org/2001/XMLSchema" xmlns:p="http://schemas.microsoft.com/office/2006/metadata/properties" xmlns:ns2="2b7069f8-19a8-4fad-b690-c4f2c079d039" xmlns:ns3="2724d837-5372-42f2-9ab1-6d6989538ee0" targetNamespace="http://schemas.microsoft.com/office/2006/metadata/properties" ma:root="true" ma:fieldsID="35e8bb521e1ebf7fee2232314cd0f80b" ns2:_="" ns3:_="">
    <xsd:import namespace="2b7069f8-19a8-4fad-b690-c4f2c079d039"/>
    <xsd:import namespace="2724d837-5372-42f2-9ab1-6d6989538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069f8-19a8-4fad-b690-c4f2c079d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4fb4b16d-740e-4a9f-a600-d266c13fb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4d837-5372-42f2-9ab1-6d6989538ee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882e61-914f-4982-a110-eeebaa0c9771}" ma:internalName="TaxCatchAll" ma:showField="CatchAllData" ma:web="2724d837-5372-42f2-9ab1-6d6989538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7069f8-19a8-4fad-b690-c4f2c079d039">
      <Terms xmlns="http://schemas.microsoft.com/office/infopath/2007/PartnerControls"/>
    </lcf76f155ced4ddcb4097134ff3c332f>
    <TaxCatchAll xmlns="2724d837-5372-42f2-9ab1-6d6989538ee0" xsi:nil="true"/>
  </documentManagement>
</p:properties>
</file>

<file path=customXml/itemProps1.xml><?xml version="1.0" encoding="utf-8"?>
<ds:datastoreItem xmlns:ds="http://schemas.openxmlformats.org/officeDocument/2006/customXml" ds:itemID="{ACCA8FC6-87EA-48BC-93AE-A6BC84D83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4417BD-5B08-4C77-B37D-0C70E15AECB6}"/>
</file>

<file path=customXml/itemProps3.xml><?xml version="1.0" encoding="utf-8"?>
<ds:datastoreItem xmlns:ds="http://schemas.openxmlformats.org/officeDocument/2006/customXml" ds:itemID="{F575A04B-4356-4493-85D5-29E7C55471AB}"/>
</file>

<file path=customXml/itemProps4.xml><?xml version="1.0" encoding="utf-8"?>
<ds:datastoreItem xmlns:ds="http://schemas.openxmlformats.org/officeDocument/2006/customXml" ds:itemID="{2F4C1B87-F18D-492A-B52D-97A45A94908E}"/>
</file>

<file path=docProps/app.xml><?xml version="1.0" encoding="utf-8"?>
<Properties xmlns="http://schemas.openxmlformats.org/officeDocument/2006/extended-properties" xmlns:vt="http://schemas.openxmlformats.org/officeDocument/2006/docPropsVTypes">
  <Template>ReportCustomerExtended.dotx</Template>
  <TotalTime>0</TotalTime>
  <Pages>2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report, created with PV*SOL premium 2024 (R6)</dc:title>
  <dc:subject/>
  <dc:creator>Valentin Software GmbH</dc:creator>
  <cp:keywords>PVSOL, PV*SOL, PVSOL premium, PV*SOL premium, PV, Solar, Photovoltaics, Simulation, Calculation, yield</cp:keywords>
  <dc:description/>
  <cp:lastModifiedBy>Valentin Software GmbH</cp:lastModifiedBy>
  <cp:revision>140</cp:revision>
  <cp:lastPrinted>2018-07-26T10:16:00Z</cp:lastPrinted>
  <dcterms:created xsi:type="dcterms:W3CDTF">2018-08-02T08:24:00Z</dcterms:created>
  <dcterms:modified xsi:type="dcterms:W3CDTF">2018-08-27T08:28:00Z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0x0101004986CDB7FAC3C6459BEC8E4D3ABE859E</vt:lpwstr>
  </property>
</Properties>
</file>
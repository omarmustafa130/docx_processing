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vnd.openxmlformats-officedocument.extended-propertie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 xmlns:w="http://schemas.openxmlformats.org/wordprocessingml/2006/main">
    <w:p xmlns:w14="http://schemas.microsoft.com/office/word/2010/wordml" w:rsidR="002636B1" w:rsidP="002636B1" w:rsidRDefault="00245027" w14:paraId="205EE9B6" w14:textId="65E74AA3">
      <w:pPr>
        <w:jc w:val="right"/>
      </w:pPr>
      <w:r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45720" distB="45720" distL="114935" distR="114935" simplePos="0" relativeHeight="251673600" behindDoc="0" locked="0" layoutInCell="1" allowOverlap="1" wp14:editId="71C4B4A2" wp14:anchorId="38F64E80">
                <wp:simplePos x="0" y="0"/>
                <wp:positionH relativeFrom="rightMargin">
                  <wp:posOffset>-2412365</wp:posOffset>
                </wp:positionH>
                <wp:positionV relativeFrom="topMargin">
                  <wp:posOffset>2117090</wp:posOffset>
                </wp:positionV>
                <wp:extent cx="2699385" cy="683895"/>
                <wp:effectExtent l="0" t="0" r="24765" b="2095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8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Pr="004A4C83" w:rsidR="00245027" w:rsidP="00245027" w:rsidRDefault="008D6E09" w14:paraId="29EE32E7" w14:textId="20A28766">
                            <w:pPr>
                              <w:pStyle w:val="NoSpacing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xmlns:o="urn:schemas-microsoft-com:office:office" xmlns:v="urn:schemas-microsoft-com:vml" id="_x0000_t202" coordsize="21600,21600" o:spt="202" path="m,l,21600r21600,l21600,xe" w14:anchorId="38F64E80">
                <v:stroke joinstyle="miter"/>
                <v:path gradientshapeok="t" o:connecttype="rect"/>
              </v:shapetype>
              <v:shape xmlns:o="urn:schemas-microsoft-com:office:office" xmlns:v="urn:schemas-microsoft-com:vml" id="Text Box 10" style="position:absolute;left:0;text-align:left;margin-left:-189.95pt;margin-top:166.7pt;width:212.55pt;height:53.85pt;z-index:251673600;visibility:visible;mso-wrap-style:square;mso-width-percent:0;mso-height-percent:0;mso-wrap-distance-left:9.05pt;mso-wrap-distance-top:3.6pt;mso-wrap-distance-right:9.05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middle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">
                <v:textbox inset="0,0,0,0">
                  <w:txbxContent>
                    <w:p w:rsidRPr="004A4C83" w:rsidR="00245027" w:rsidP="00245027" w:rsidRDefault="008D6E09" w14:paraId="29EE32E7" w14:textId="20A28766">
                      <w:pPr>
                        <w:pStyle w:val="NoSpacing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</w:txbxContent>
                </v:textbox>
                <w10:wrap xmlns:w10="urn:schemas-microsoft-com:office:word" type="topAndBottom" anchorx="margin" anchory="margin"/>
              </v:shape>
            </w:pict>
          </mc:Fallback>
        </mc:AlternateContent>
      </w:r>
      <w:r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45720" distB="45720" distL="114935" distR="114935" simplePos="0" relativeHeight="251671552" behindDoc="0" locked="0" layoutInCell="1" allowOverlap="1" wp14:editId="31B4ADE6" wp14:anchorId="710947A9">
                <wp:simplePos x="0" y="0"/>
                <wp:positionH relativeFrom="rightMargin">
                  <wp:posOffset>-2412365</wp:posOffset>
                </wp:positionH>
                <wp:positionV relativeFrom="topMargin">
                  <wp:posOffset>2861945</wp:posOffset>
                </wp:positionV>
                <wp:extent cx="2700000" cy="586800"/>
                <wp:effectExtent l="0" t="0" r="24765" b="2286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00" cy="5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Pr="004A4C83" w:rsidR="00193141" w:rsidP="003E0917" w:rsidRDefault="008D6E09" w14:paraId="1208EA18" w14:textId="7A089234">
                            <w:pPr>
                              <w:pStyle w:val="NoSpacing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  <w:szCs w:val="17"/>
                                <w:noProof w:val="true"/>
                              </w:rPr>
                              <w:t>Angebotsnr.:</w:t>
                            </w:r>
                            <w:proofErr w:type="spellStart"/>
                            <w:proofErr w:type="spellEnd"/>
                            <w:r w:rsidRPr="004A4C83" w:rsidR="00193141">
                              <w:rPr>
                                <w:sz w:val="17"/>
                                <w:szCs w:val="17"/>
                                <w:noProof w:val="true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noProof w:val="true"/>
                              </w:rPr>
                              <w:t>2024890RO0009340001877</w:t>
                            </w:r>
                            <w:proofErr w:type="spellStart"/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Text Box 9" style="position:absolute;left:0;text-align:left;margin-left:-189.95pt;margin-top:225.35pt;width:212.6pt;height:46.2pt;z-index:251671552;visibility:visible;mso-wrap-style:square;mso-width-percent:0;mso-height-percent:0;mso-wrap-distance-left:9.05pt;mso-wrap-distance-top:3.6pt;mso-wrap-distance-right:9.05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middle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" w14:anchorId="710947A9">
                <v:textbox inset="0,0,0,0">
                  <w:txbxContent>
                    <w:p w:rsidRPr="004A4C83" w:rsidR="00193141" w:rsidP="003E0917" w:rsidRDefault="008D6E09" w14:paraId="1208EA18" w14:textId="7A089234">
                      <w:pPr>
                        <w:pStyle w:val="NoSpacing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sz w:val="17"/>
                          <w:szCs w:val="17"/>
                          <w:noProof w:val="true"/>
                        </w:rPr>
                        <w:t>Angebotsnr.:</w:t>
                      </w:r>
                      <w:proofErr w:type="spellStart"/>
                      <w:proofErr w:type="spellEnd"/>
                      <w:r w:rsidRPr="004A4C83" w:rsidR="00193141">
                        <w:rPr>
                          <w:sz w:val="17"/>
                          <w:szCs w:val="17"/>
                          <w:noProof w:val="true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  <w:noProof w:val="true"/>
                        </w:rPr>
                        <w:t>2024890RO0009340001877</w:t>
                      </w:r>
                      <w:proofErr w:type="spellStart"/>
                      <w:proofErr w:type="spellEnd"/>
                    </w:p>
                  </w:txbxContent>
                </v:textbox>
                <w10:wrap xmlns:w10="urn:schemas-microsoft-com:office:word" type="topAndBottom" anchorx="margin" anchory="margin"/>
              </v:shape>
            </w:pict>
          </mc:Fallback>
        </mc:AlternateContent>
      </w:r>
      <w:r w:rsidR="00193141"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45720" distB="45720" distL="114935" distR="114935" simplePos="0" relativeHeight="251661312" behindDoc="0" locked="0" layoutInCell="1" allowOverlap="1" wp14:editId="11E6B022" wp14:anchorId="44EA5C37">
                <wp:simplePos x="0" y="0"/>
                <wp:positionH relativeFrom="rightMargin">
                  <wp:posOffset>-2412365</wp:posOffset>
                </wp:positionH>
                <wp:positionV relativeFrom="topMargin">
                  <wp:posOffset>1527175</wp:posOffset>
                </wp:positionV>
                <wp:extent cx="2699385" cy="539750"/>
                <wp:effectExtent l="0" t="0" r="24765" b="127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8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Pr="004A4C83" w:rsidR="00930488" w:rsidP="00930488" w:rsidRDefault="00930488" w14:paraId="099331AC" w14:textId="06D58F32">
                            <w:pPr>
                              <w:pStyle w:val="NoSpacing"/>
                              <w:rPr>
                                <w:b/>
                                <w:sz w:val="17"/>
                                <w:szCs w:val="17"/>
                              </w:rPr>
                            </w:pPr>
                            <w:r w:rsidRPr="004A4C83">
                              <w:rPr>
                                <w:b/>
                                <w:sz w:val="17"/>
                                <w:szCs w:val="17"/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  <w:p w:rsidRPr="004A4C83" w:rsidR="00930488" w:rsidP="00930488" w:rsidRDefault="00930488" w14:paraId="7285835D" w14:textId="49E31355">
                            <w:pPr>
                              <w:pStyle w:val="NoSpacing"/>
                              <w:rPr>
                                <w:sz w:val="17"/>
                                <w:szCs w:val="17"/>
                              </w:rPr>
                            </w:pPr>
                            <w:r w:rsidRPr="004A4C83">
                              <w:rPr>
                                <w:sz w:val="17"/>
                                <w:szCs w:val="17"/>
                                <w:noProof w:val="true"/>
                              </w:rPr>
                              <w:t/>
                            </w:r>
                          </w:p>
                          <w:p w:rsidRPr="004A4C83" w:rsidR="00930488" w:rsidP="00930488" w:rsidRDefault="00930488" w14:paraId="090C7193" w14:textId="27697720">
                            <w:pPr>
                              <w:pStyle w:val="NoSpacing"/>
                              <w:rPr>
                                <w:sz w:val="17"/>
                                <w:szCs w:val="17"/>
                              </w:rPr>
                            </w:pPr>
                            <w:r w:rsidRPr="004A4C83">
                              <w:rPr>
                                <w:sz w:val="17"/>
                                <w:szCs w:val="17"/>
                                <w:noProof w:val="true"/>
                              </w:rPr>
                              <w:t/>
                            </w:r>
                          </w:p>
                          <w:p w:rsidRPr="004A4C83" w:rsidR="009335B5" w:rsidP="00930488" w:rsidRDefault="009335B5" w14:paraId="3534FFD9" w14:textId="140BD8E6">
                            <w:pPr>
                              <w:pStyle w:val="NoSpacing"/>
                              <w:rPr>
                                <w:sz w:val="17"/>
                                <w:szCs w:val="17"/>
                              </w:rPr>
                            </w:pPr>
                            <w:r w:rsidRPr="004A4C83">
                              <w:rPr>
                                <w:sz w:val="17"/>
                                <w:szCs w:val="17"/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Text Box 2" style="position:absolute;left:0;text-align:left;margin-left:-189.95pt;margin-top:120.25pt;width:212.55pt;height:42.5pt;z-index:251661312;visibility:visible;mso-wrap-style:square;mso-width-percent:0;mso-height-percent:0;mso-wrap-distance-left:9.05pt;mso-wrap-distance-top:3.6pt;mso-wrap-distance-right:9.05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" w14:anchorId="44EA5C37">
                <v:textbox inset="0,0,0,0">
                  <w:txbxContent>
                    <w:p w:rsidRPr="004A4C83" w:rsidR="00930488" w:rsidP="00930488" w:rsidRDefault="00930488" w14:paraId="099331AC" w14:textId="06D58F32">
                      <w:pPr>
                        <w:pStyle w:val="NoSpacing"/>
                        <w:rPr>
                          <w:b/>
                          <w:sz w:val="17"/>
                          <w:szCs w:val="17"/>
                        </w:rPr>
                      </w:pPr>
                      <w:r w:rsidRPr="004A4C83">
                        <w:rPr>
                          <w:b/>
                          <w:sz w:val="17"/>
                          <w:szCs w:val="17"/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  <w:p w:rsidRPr="004A4C83" w:rsidR="00930488" w:rsidP="00930488" w:rsidRDefault="00930488" w14:paraId="7285835D" w14:textId="49E31355">
                      <w:pPr>
                        <w:pStyle w:val="NoSpacing"/>
                        <w:rPr>
                          <w:sz w:val="17"/>
                          <w:szCs w:val="17"/>
                        </w:rPr>
                      </w:pPr>
                      <w:r w:rsidRPr="004A4C83">
                        <w:rPr>
                          <w:sz w:val="17"/>
                          <w:szCs w:val="17"/>
                          <w:noProof w:val="true"/>
                        </w:rPr>
                        <w:t/>
                      </w:r>
                    </w:p>
                    <w:p w:rsidRPr="004A4C83" w:rsidR="00930488" w:rsidP="00930488" w:rsidRDefault="00930488" w14:paraId="090C7193" w14:textId="27697720">
                      <w:pPr>
                        <w:pStyle w:val="NoSpacing"/>
                        <w:rPr>
                          <w:sz w:val="17"/>
                          <w:szCs w:val="17"/>
                        </w:rPr>
                      </w:pPr>
                      <w:r w:rsidRPr="004A4C83">
                        <w:rPr>
                          <w:sz w:val="17"/>
                          <w:szCs w:val="17"/>
                          <w:noProof w:val="true"/>
                        </w:rPr>
                        <w:t/>
                      </w:r>
                    </w:p>
                    <w:p w:rsidRPr="004A4C83" w:rsidR="009335B5" w:rsidP="00930488" w:rsidRDefault="009335B5" w14:paraId="3534FFD9" w14:textId="140BD8E6">
                      <w:pPr>
                        <w:pStyle w:val="NoSpacing"/>
                        <w:rPr>
                          <w:sz w:val="17"/>
                          <w:szCs w:val="17"/>
                        </w:rPr>
                      </w:pPr>
                      <w:r w:rsidRPr="004A4C83">
                        <w:rPr>
                          <w:sz w:val="17"/>
                          <w:szCs w:val="17"/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</w:txbxContent>
                </v:textbox>
                <w10:wrap xmlns:w10="urn:schemas-microsoft-com:office:word" type="topAndBottom" anchorx="margin" anchory="margin"/>
              </v:shape>
            </w:pict>
          </mc:Fallback>
        </mc:AlternateContent>
      </w:r>
      <w:r w:rsidR="009A5475"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45720" distB="45720" distL="114935" distR="114935" simplePos="0" relativeHeight="251663360" behindDoc="0" locked="0" layoutInCell="1" allowOverlap="1" wp14:editId="0EE2125A" wp14:anchorId="1F0C10E1">
                <wp:simplePos x="0" y="0"/>
                <wp:positionH relativeFrom="rightMargin">
                  <wp:posOffset>-2412365</wp:posOffset>
                </wp:positionH>
                <wp:positionV relativeFrom="topMargin">
                  <wp:posOffset>514985</wp:posOffset>
                </wp:positionV>
                <wp:extent cx="2699385" cy="852805"/>
                <wp:effectExtent l="0" t="0" r="24765" b="2349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85" cy="85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Pr="002348BD" w:rsidR="00B45299" w:rsidP="00B45299" w:rsidRDefault="00A1515F" w14:paraId="62DEB9D1" w14:textId="01B56F22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348BD">
                              <w:rPr>
                                <w:sz w:val="20"/>
                                <w:szCs w:val="20"/>
                                <w:lang w:val="de-DE"/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Text Box 4" style="position:absolute;left:0;text-align:left;margin-left:-189.95pt;margin-top:40.55pt;width:212.55pt;height:67.15pt;z-index:251663360;visibility:visible;mso-wrap-style:square;mso-width-percent:0;mso-height-percent:0;mso-wrap-distance-left:9.05pt;mso-wrap-distance-top:3.6pt;mso-wrap-distance-right:9.05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top-margin-area;v-text-anchor:bottom" o:spid="_x0000_s1029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" w14:anchorId="1F0C10E1">
                <v:textbox inset="0,0,0,0">
                  <w:txbxContent>
                    <w:p w:rsidRPr="002348BD" w:rsidR="00B45299" w:rsidP="00B45299" w:rsidRDefault="00A1515F" w14:paraId="62DEB9D1" w14:textId="01B56F22">
                      <w:pPr>
                        <w:pStyle w:val="NoSpacing"/>
                        <w:rPr>
                          <w:sz w:val="20"/>
                          <w:szCs w:val="20"/>
                          <w:lang w:val="de-DE"/>
                        </w:rPr>
                      </w:pPr>
                      <w:r w:rsidRPr="002348BD">
                        <w:rPr>
                          <w:sz w:val="20"/>
                          <w:szCs w:val="20"/>
                          <w:lang w:val="de-DE"/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</w:txbxContent>
                </v:textbox>
                <w10:wrap xmlns:w10="urn:schemas-microsoft-com:office:word" type="topAndBottom" anchorx="margin" anchory="margin"/>
              </v:shape>
            </w:pict>
          </mc:Fallback>
        </mc:AlternateContent>
      </w:r>
      <w:r w:rsidR="003E0917"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9264" behindDoc="0" locked="0" layoutInCell="1" allowOverlap="1" wp14:editId="32359D5A" wp14:anchorId="1C30EE8A">
                <wp:simplePos x="0" y="0"/>
                <wp:positionH relativeFrom="margin">
                  <wp:align>left</wp:align>
                </wp:positionH>
                <wp:positionV relativeFrom="topMargin">
                  <wp:posOffset>1980565</wp:posOffset>
                </wp:positionV>
                <wp:extent cx="2726690" cy="1368000"/>
                <wp:effectExtent l="0" t="0" r="27305" b="2286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36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Pr="0090598A" w:rsidR="00930488" w:rsidP="00930488" w:rsidRDefault="008D6E09" w14:paraId="10E6615E" w14:textId="2026C0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  <w:p w:rsidRPr="0090598A" w:rsidR="0090598A" w:rsidP="00930488" w:rsidRDefault="008D6E09" w14:paraId="4A8DF41A" w14:textId="36A1EF99">
                            <w:pPr>
                              <w:pStyle w:val="NoSpacing"/>
                            </w:pPr>
                            <w:r>
                              <w:rPr>
                                <w:noProof w:val="true"/>
                              </w:rPr>
                              <w:t>Herr Philipp Zaugg</w:t>
                            </w:r>
                            <w:proofErr w:type="spellStart"/>
                            <w:proofErr w:type="spellEnd"/>
                          </w:p>
                          <w:p w:rsidR="00A561D9" w:rsidP="00930488" w:rsidRDefault="008D6E09" w14:paraId="20AD952C" w14:textId="0AA56E41">
                            <w:pPr>
                              <w:pStyle w:val="NoSpacing"/>
                            </w:pPr>
                            <w:r>
                              <w:rPr>
                                <w:noProof w:val="true"/>
                              </w:rPr>
                              <w:t>Kapellenweg 14, 5015 Erlinsbach SO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_x0000_s1030" style="position:absolute;left:0;text-align:left;margin-left:0;margin-top:155.95pt;width:214.7pt;height:107.7pt;z-index:251659264;visibility:visible;mso-wrap-style:square;mso-width-percent:450;mso-height-percent:0;mso-wrap-distance-left:9pt;mso-wrap-distance-top:3.6pt;mso-wrap-distance-right:9pt;mso-wrap-distance-bottom:3.6pt;mso-position-horizontal:left;mso-position-horizontal-relative:margin;mso-position-vertical:absolute;mso-position-vertical-relative:top-margin-area;mso-width-percent:45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" w14:anchorId="1C30EE8A">
                <v:textbox inset="0,0,0,0">
                  <w:txbxContent>
                    <w:p w:rsidRPr="0090598A" w:rsidR="00930488" w:rsidP="00930488" w:rsidRDefault="008D6E09" w14:paraId="10E6615E" w14:textId="2026C0A9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  <w:p w:rsidRPr="0090598A" w:rsidR="0090598A" w:rsidP="00930488" w:rsidRDefault="008D6E09" w14:paraId="4A8DF41A" w14:textId="36A1EF99">
                      <w:pPr>
                        <w:pStyle w:val="NoSpacing"/>
                      </w:pPr>
                      <w:r>
                        <w:rPr>
                          <w:noProof w:val="true"/>
                        </w:rPr>
                        <w:t>Herr Philipp Zaugg</w:t>
                      </w:r>
                      <w:proofErr w:type="spellStart"/>
                      <w:proofErr w:type="spellEnd"/>
                    </w:p>
                    <w:p w:rsidR="00A561D9" w:rsidP="00930488" w:rsidRDefault="008D6E09" w14:paraId="20AD952C" w14:textId="0AA56E41">
                      <w:pPr>
                        <w:pStyle w:val="NoSpacing"/>
                      </w:pPr>
                      <w:r>
                        <w:rPr>
                          <w:noProof w:val="true"/>
                        </w:rPr>
                        <w:t>Kapellenweg 14, 5015 Erlinsbach SO</w:t>
                      </w:r>
                    </w:p>
                  </w:txbxContent>
                </v:textbox>
                <w10:wrap xmlns:w10="urn:schemas-microsoft-com:office:word" type="topAndBottom" anchorx="margin" anchory="margin"/>
              </v:shape>
            </w:pict>
          </mc:Fallback>
        </mc:AlternateContent>
      </w:r>
      <w:r w:rsidR="008D6E09">
        <w:rPr>
          <w:noProof w:val="true"/>
        </w:rPr>
        <w:t>09.08.2024</w:t>
      </w:r>
    </w:p>
    <w:p xmlns:w14="http://schemas.microsoft.com/office/word/2010/wordml" w:rsidR="002636B1" w:rsidP="009122CE" w:rsidRDefault="00854759" w14:paraId="0A584048" w14:textId="7C4499E6">
      <w:pPr>
        <w:pStyle w:val="Title"/>
      </w:pPr>
      <w:r w:rsidRPr="009F6198">
        <w:rPr>
          <w:noProof w:val="true"/>
          <w:sz w:val="24"/>
          <w:szCs w:val="24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0" distB="0" distL="0" distR="0" simplePos="0" relativeHeight="251665408" behindDoc="0" locked="0" layoutInCell="1" allowOverlap="0" wp14:editId="5C5833FD" wp14:anchorId="42DFF20E">
                <wp:simplePos x="0" y="0"/>
                <wp:positionH relativeFrom="margin">
                  <wp:align>right</wp:align>
                </wp:positionH>
                <wp:positionV relativeFrom="paragraph">
                  <wp:posOffset>681355</wp:posOffset>
                </wp:positionV>
                <wp:extent cx="3060000" cy="2332800"/>
                <wp:effectExtent l="0" t="0" r="26670" b="10795"/>
                <wp:wrapSquare wrapText="bothSides"/>
                <wp:docPr id="6" name="Text Box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000" cy="233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</w:pPr>
                            <w:r>
                              <w:drawing>
                                <wp:inline distT="0" distB="0" distL="0" distR="0" wp14:editId="50D07946">
                                  <wp:extent cx="3051000" cy="1716187"/>
                                  <wp:effectExtent l="0" t="0" r="0" b="0"/>
                                  <wp:docPr id="23" name="Pictur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ew Bitmap Image.jpg"/>
                                          <pic:cNvPicPr/>
                                        </pic:nvPicPr>
                                        <pic:blipFill>
                                          <a:blip r:embed="Rcc6b1cf7f8834f34" cstate="print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1000" cy="17161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Text Box 6" style="position:absolute;margin-left:189.75pt;margin-top:53.65pt;width:240.95pt;height:183.7pt;z-index:25166540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top-margin-area;v-text-anchor:top" o:spid="_x0000_s1031" o:allowoverlap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" w14:anchorId="42DFF20E">
                <o:lock v:ext="edit" aspectratio="t"/>
                <v:textbox inset="0,0,0,0">
                  <w:txbxContent>
                    <w:p>
                      <w:pPr>
                        <w:pStyle w:val="NoSpacing"/>
                      </w:pPr>
                      <w:r>
                        <w:drawing>
                          <wp:inline distT="0" distB="0" distL="0" distR="0" wp14:editId="50D07946">
                            <wp:extent cx="3051000" cy="1716187"/>
                            <wp:effectExtent l="0" t="0" r="0" b="0"/>
                            <wp:docPr id="23" name="Picture 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ew Bitmap Image.jpg"/>
                                    <pic:cNvPicPr/>
                                  </pic:nvPicPr>
                                  <pic:blipFill>
                                    <a:blip r:embed="Rcc6b1cf7f8834f34" cstate="print">
                                      <a:extLst>
                                        <a:ext uri="{28A0092B-C50C-407E-A947-70E740481C1C}"/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1000" cy="17161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xmlns:w10="urn:schemas-microsoft-com:office:word" type="square" anchorx="margin"/>
              </v:shape>
            </w:pict>
          </mc:Fallback>
        </mc:AlternateContent>
      </w:r>
      <w:r w:rsidR="009122CE">
        <w:rPr>
          <w:noProof w:val="true"/>
        </w:rPr>
        <w:t>Ihre PV-Anlage</w:t>
      </w:r>
      <w:proofErr w:type="spellStart"/>
      <w:proofErr w:type="spellEnd"/>
    </w:p>
    <w:tbl>
      <w:tblPr>
        <w:tblStyle w:val="TitelPage"/>
        <w:tblW w:w="2350" w:type="pct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6A0"/>
      </w:tblPr>
      <w:tblGrid>
        <w:gridCol w:w="4529"/>
      </w:tblGrid>
      <w:tr xmlns:w14="http://schemas.microsoft.com/office/word/2010/wordml" w:rsidR="000D6FA5" w:rsidTr="00920F98" w14:paraId="1FDA8147" w14:textId="77777777">
        <w:trPr>
          <w:cnfStyle w:val="100000000000"/>
        </w:trPr>
        <w:tc>
          <w:tcPr>
            <w:cnfStyle w:val="001000000000"/>
            <w:tcW w:w="5000" w:type="pct"/>
            <w:tcMar>
              <w:top w:w="0" w:type="dxa"/>
              <w:bottom w:w="0" w:type="dxa"/>
            </w:tcMar>
          </w:tcPr>
          <w:p w:rsidRPr="00536615" w:rsidR="00536615" w:rsidP="000D6FA5" w:rsidRDefault="00854759" w14:paraId="054F7656" w14:textId="376280A5">
            <w:pPr>
              <w:pStyle w:val="NoSpacing"/>
              <w:rPr>
                <w:bCs w:val="0"/>
              </w:rPr>
            </w:pPr>
            <w:bookmarkStart w:name="_Hlk520976623" w:id="0"/>
            <w:r w:rsidRPr="009F6198">
              <w:rPr>
                <w:szCs w:val="24"/>
                <w:noProof w:val="true"/>
              </w:rPr>
              <w:t>Adresse der Anlage</w:t>
            </w:r>
            <w:proofErr w:type="spellStart"/>
            <w:proofErr w:type="spellEnd"/>
          </w:p>
        </w:tc>
      </w:tr>
      <w:tr xmlns:w14="http://schemas.microsoft.com/office/word/2010/wordml" w:rsidR="00536615" w:rsidTr="00920F98" w14:paraId="408DA1E0" w14:textId="77777777">
        <w:tc>
          <w:tcPr>
            <w:cnfStyle w:val="001000000000"/>
            <w:tcW w:w="5000" w:type="pct"/>
            <w:tcMar>
              <w:top w:w="57" w:type="dxa"/>
            </w:tcMar>
          </w:tcPr>
          <w:p w:rsidRPr="004F6DA4" w:rsidR="00D33AD9" w:rsidP="000F3CC4" w:rsidRDefault="000F3CC4" w14:paraId="5FA9B8AF" w14:textId="58EDF9EE">
            <w:pPr>
              <w:pStyle w:val="NoSpacing"/>
              <w:spacing w:line="276" w:lineRule="auto"/>
              <w:rPr>
                <w:bCs w:val="0"/>
                <w:lang w:val="en-GB"/>
              </w:rPr>
            </w:pPr>
            <w:r w:rsidRPr="004F6DA4">
              <w:rPr>
                <w:b w:val="0"/>
                <w:lang w:val="en-GB"/>
                <w:noProof w:val="true"/>
              </w:rPr>
              <w:t>Kapellenweg 14, 5015 Erlinsbach SO</w:t>
            </w:r>
          </w:p>
        </w:tc>
      </w:tr>
      <w:bookmarkEnd w:id="0"/>
    </w:tbl>
    <w:p xmlns:w14="http://schemas.microsoft.com/office/word/2010/wordml" w:rsidR="000D6FA5" w:rsidP="000D6FA5" w:rsidRDefault="000D6FA5" w14:paraId="466DE3C6" w14:textId="647DA1DF">
      <w:pPr>
        <w:spacing w:before="0" w:after="0"/>
      </w:pPr>
    </w:p>
    <w:p xmlns:w14="http://schemas.microsoft.com/office/word/2010/wordml" w:rsidR="008A0AB2" w:rsidP="009F6198" w:rsidRDefault="00920F98" w14:paraId="370501A2" w14:textId="6A82BCAB">
      <w:pPr>
        <w:spacing w:after="0"/>
      </w:pPr>
      <w:r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0" distB="0" distL="114300" distR="114300" simplePos="0" relativeHeight="251667456" behindDoc="0" locked="0" layoutInCell="1" allowOverlap="1" wp14:editId="108CD03D" wp14:anchorId="16CF2D5C">
                <wp:simplePos x="0" y="0"/>
                <wp:positionH relativeFrom="margin">
                  <wp:align>left</wp:align>
                </wp:positionH>
                <wp:positionV relativeFrom="paragraph">
                  <wp:posOffset>1270635</wp:posOffset>
                </wp:positionV>
                <wp:extent cx="6104890" cy="2638800"/>
                <wp:effectExtent l="0" t="0" r="14605" b="2857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4890" cy="26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="00DA433F" w:rsidP="005F725B" w:rsidRDefault="00DA433F" w14:paraId="0A4859DB" w14:textId="3269D91E">
                            <w:pPr>
                              <w:pStyle w:val="NoSpacing"/>
                              <w:jc w:val="both"/>
                            </w:pPr>
                            <w:r w:rsidRPr="0090598A">
                              <w:rPr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_x0000_s1032" style="position:absolute;margin-left:0;margin-top:100.05pt;width:480.7pt;height:207.8pt;z-index:25166745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100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" w14:anchorId="16CF2D5C">
                <v:textbox inset="0,0,0,0">
                  <w:txbxContent>
                    <w:p w:rsidR="00DA433F" w:rsidP="005F725B" w:rsidRDefault="00DA433F" w14:paraId="0A4859DB" w14:textId="3269D91E">
                      <w:pPr>
                        <w:pStyle w:val="NoSpacing"/>
                        <w:jc w:val="both"/>
                      </w:pPr>
                      <w:r w:rsidRPr="0090598A">
                        <w:rPr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</w:txbxContent>
                </v:textbox>
                <w10:wrap xmlns:w10="urn:schemas-microsoft-com:office:word" type="topAndBottom" anchorx="margin"/>
              </v:shape>
            </w:pict>
          </mc:Fallback>
        </mc:AlternateContent>
      </w:r>
    </w:p>
    <w:sectPr w:rsidRPr="009122CE" w:rsidR="009122CE" w:rsidSect="00E4746E">
      <w:headerReference xmlns:r="http://schemas.openxmlformats.org/officeDocument/2006/relationships" w:type="even" r:id="rId7"/>
      <w:headerReference xmlns:r="http://schemas.openxmlformats.org/officeDocument/2006/relationships" w:type="default" r:id="rId8"/>
      <w:footerReference xmlns:r="http://schemas.openxmlformats.org/officeDocument/2006/relationships" w:type="even" r:id="rId9"/>
      <w:footerReference xmlns:r="http://schemas.openxmlformats.org/officeDocument/2006/relationships" w:type="default" r:id="rId10"/>
      <w:headerReference xmlns:r="http://schemas.openxmlformats.org/officeDocument/2006/relationships" w:type="first" r:id="rId11"/>
      <w:footerReference xmlns:r="http://schemas.openxmlformats.org/officeDocument/2006/relationships" w:type="first" r:id="rId12"/>
      <w:pgSz w:w="11906" w:h="16838" w:code="9"/>
      <w:pgMar w:top="1985" w:right="851" w:bottom="1134" w:left="1418" w:header="510" w:footer="510" w:gutter="0"/>
      <w:pgNumType w:start="1"/>
      <w:cols w:space="708"/>
      <w:titlePg/>
      <w:docGrid w:linePitch="360"/>
    </w:sectPr>
    <w:p>
      <w:pPr>
        <w:pStyle w:val="Heading1"/>
        <w:pageBreakBefore/>
      </w:pPr>
      <w:r>
        <w:rPr>
          <w:noProof w:val="true"/>
        </w:rPr>
        <w:t xml:space="preserve">Projektübersicht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3409550"/>
            <wp:effectExtent l="6350" t="6350" r="6350" b="6350"/>
            <wp:docPr id="2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f8aa8b55e3e2479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40955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Übersichtsbild, 3D-Planung</w:t>
      </w:r>
    </w:p>
    <w:p>
      <w:pPr>
        <w:pStyle w:val="Heading2"/>
      </w:pPr>
      <w:r>
        <w:rPr>
          <w:noProof w:val="true"/>
        </w:rPr>
        <w:t xml:space="preserve">PV-Anlage</w:t>
      </w:r>
    </w:p>
    <w:p>
      <w:pPr>
        <w:pStyle w:val="TableCaption"/>
        <w:keepNext/>
      </w:pPr>
      <w:r>
        <w:rPr>
          <w:noProof w:val="true"/>
        </w:rPr>
        <w:t xml:space="preserve">3D, Netzgekoppelte PV-Anlage mit elektrischen Verbrauchern und Batteriesystemen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Klimadaten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Erlinsbach, CHE (2001 - 2020)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Quelle der Werte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Meteonorm 8.2(i)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18,8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kWp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PV-Generatorfläche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79,7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PV-Module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Wechselrichter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Anzahl Batteriesysteme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/>
            </w:r>
          </w:p>
        </w:tc>
      </w:tr>
    </w:tbl>
    <w:p>
      <w:pPr>
        <w:pStyle w:val="ImageWithCaption"/>
        <w:spacing w:before="360" w:line="240" w:lineRule="auto"/>
        <w:keepNext/>
        <w:jc w:val="right"/>
      </w:pPr>
      <w:r>
        <w:drawing>
          <wp:inline distT="0" distB="0" distL="0" distR="0" wp14:editId="50D07946">
            <wp:extent cx="6071300" cy="4275071"/>
            <wp:effectExtent l="6350" t="6350" r="6350" b="6350"/>
            <wp:docPr id="2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3aa97615dc8c49d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4275071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Schaltschema</w:t>
      </w:r>
    </w:p>
    <w:p>
      <w:pPr>
        <w:pStyle w:val="Heading2"/>
      </w:pPr>
      <w:r>
        <w:rPr>
          <w:noProof w:val="true"/>
        </w:rPr>
        <w:t xml:space="preserve">Ertragsprognose</w:t>
      </w:r>
    </w:p>
    <w:p>
      <w:pPr>
        <w:pStyle w:val="TableCaption"/>
        <w:keepNext/>
      </w:pPr>
      <w:r>
        <w:rPr>
          <w:noProof w:val="true"/>
        </w:rPr>
        <w:t xml:space="preserve">Ertragsprognose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18,80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kWp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Spez. Jahresertrag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1.285,60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kWh/kWp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Anlagennutzungsgrad (PR)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92,26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Ertragsminderung durch Abschattung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2,3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PV-Generatorenergie (AC-Netz) mit Batterie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23.864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Direkter Eigenverbrauch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7.754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Abregelung am Einspeisepunkt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Netzeinspeisung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16.109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Eigenverbrauchsanteil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32,3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Vermiedene CO₂-Emissionen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11.015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kg/Jahr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Lines/>
              <w:keepNext/>
            </w:pPr>
            <w:r>
              <w:rPr>
                <w:noProof w:val="true"/>
              </w:rPr>
              <w:t xml:space="preserve">Autarkiegrad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Lines/>
              <w:keepNext/>
            </w:pPr>
            <w:r>
              <w:rPr>
                <w:noProof w:val="true"/>
              </w:rPr>
              <w:t xml:space="preserve">70,1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Lines/>
              <w:keepNext/>
            </w:pPr>
            <w:r>
              <w:rPr>
                <w:noProof w:val="true"/>
              </w:rPr>
              <w:t xml:space="preserve">%</w:t>
            </w:r>
          </w:p>
        </w:tc>
      </w:tr>
    </w:tbl>
    <w:p>
      <w:pPr>
        <w:pStyle w:val="Footnote"/>
        <w:spacing w:before="240"/>
      </w:pPr>
      <w:r>
        <w:rPr>
          <w:noProof w:val="true"/>
        </w:rPr>
        <w:t xml:space="preserve">Die Ergebnisse sind durch eine mathematische Modellrechnung der Firma Valentin Software GmbH (PV*SOL Algorithmen) ermittelt worden. Die tatsächlichen Erträge der Solarstromanlage können aufgrund von Schwankungen des Wetters, der Wirkungsgrade von Modulen und Wechselrichtern sowie anderer Faktoren abweichen.</w:t>
      </w:r>
    </w:p>
    <w:p>
      <w:pPr>
        <w:pStyle w:val="Heading1"/>
        <w:pageBreakBefore/>
      </w:pPr>
      <w:r>
        <w:rPr>
          <w:noProof w:val="true"/>
        </w:rPr>
        <w:t xml:space="preserve">Aufbau der Anlage</w:t>
      </w:r>
    </w:p>
    <w:p>
      <w:pPr>
        <w:pStyle w:val="Heading2"/>
      </w:pPr>
      <w:r>
        <w:rPr>
          <w:noProof w:val="true"/>
        </w:rPr>
        <w:t xml:space="preserve">Überblick</w:t>
      </w:r>
    </w:p>
    <w:p>
      <w:pPr>
        <w:pStyle w:val="TableCaption"/>
        <w:keepNext/>
      </w:pPr>
      <w:r>
        <w:rPr>
          <w:noProof w:val="true"/>
        </w:rPr>
        <w:t xml:space="preserve">Anlagendaten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513"/>
        <w:gridCol w:w="4513"/>
      </w:tblGrid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Anlagenart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3D, Netzgekoppelte PV-Anlage mit elektrischen Verbrauchern und Batteriesystemen</w:t>
            </w:r>
          </w:p>
        </w:tc>
      </w:tr>
    </w:tbl>
    <w:p>
      <w:pPr>
        <w:pStyle w:val="TableCaption"/>
        <w:spacing w:before="240"/>
        <w:keepNext/>
      </w:pPr>
      <w:r>
        <w:rPr>
          <w:noProof w:val="true"/>
        </w:rPr>
        <w:t xml:space="preserve">Klimadaten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513"/>
        <w:gridCol w:w="4513"/>
      </w:tblGrid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Standort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Erlinsbach, CHE (2001 - 2020)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Quelle der Werte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Meteonorm 8.2(i)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Auflösung der Daten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 h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Verwendete Simulationsmodelle: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- Diffusstrahlung auf die Horizontale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Hofmann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   - Einstrahlung auf die geneigte Fläche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Hay &amp; Davies</w:t>
            </w:r>
          </w:p>
        </w:tc>
      </w:tr>
    </w:tbl>
    <w:p>
      <w:pPr>
        <w:pStyle w:val="TableCaption"/>
        <w:spacing w:before="240"/>
        <w:keepNext/>
      </w:pPr>
      <w:r>
        <w:rPr>
          <w:noProof w:val="true"/>
        </w:rPr>
        <w:t xml:space="preserve">Verbrauch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Gesamtverbrauch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11000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Einfamilienhaus Mitteleuropa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11000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Spitzenlast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6,9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kW</w:t>
            </w:r>
          </w:p>
        </w:tc>
      </w:tr>
    </w:tbl>
    <w:p>
      <w:pPr>
        <w:pStyle w:val="ImageWithCaption"/>
        <w:spacing w:before="360" w:line="240" w:lineRule="auto"/>
        <w:keepNext/>
        <w:jc w:val="right"/>
      </w:pPr>
      <w:r>
        <w:drawing>
          <wp:inline distT="0" distB="0" distL="0" distR="0" wp14:editId="50D07946">
            <wp:extent cx="6071300" cy="3774022"/>
            <wp:effectExtent l="6350" t="6350" r="6350" b="6350"/>
            <wp:docPr id="2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1055f236dc2f4c5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774022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Verbrauch</w:t>
      </w:r>
    </w:p>
    <w:p>
      <w:pPr>
        <w:pStyle w:val="Heading2"/>
      </w:pPr>
      <w:r>
        <w:rPr>
          <w:noProof w:val="true"/>
        </w:rPr>
        <w:t xml:space="preserve">Modulflächen</w:t>
      </w:r>
    </w:p>
    <w:p>
      <w:pPr>
        <w:pStyle w:val="Heading3"/>
      </w:pPr>
      <w:r>
        <w:rPr>
          <w:noProof w:val="true"/>
        </w:rPr>
        <w:t xml:space="preserve">1. Modulfläche - Gebäude 01-Dachfläche Süd</w:t>
      </w:r>
    </w:p>
    <w:p>
      <w:pPr>
        <w:pStyle w:val="TableCaption"/>
        <w:keepNext/>
      </w:pPr>
      <w:r>
        <w:rPr>
          <w:noProof w:val="true"/>
        </w:rPr>
        <w:t xml:space="preserve">PV-Generator, 1. Modulfläche - Gebäude 01-Dachfläche Süd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Name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Gebäude 01-Dachfläche Süd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PV-Module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40 x AIKO-A470-MAH54Mw (2nd Generation)  (v1)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Aiko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Neigung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°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Ausrichtung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Süden 162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°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Einbausituation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Dachparallel - gut hinterlüftet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Lines/>
              <w:keepNext/>
            </w:pPr>
            <w:r>
              <w:rPr>
                <w:noProof w:val="true"/>
              </w:rPr>
              <w:t xml:space="preserve">PV-Generatorfläche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Lines/>
              <w:keepNext/>
            </w:pPr>
            <w:r>
              <w:rPr>
                <w:noProof w:val="true"/>
              </w:rPr>
              <w:t xml:space="preserve">79,7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Lines/>
              <w:keepNext/>
            </w:pPr>
            <w:r>
              <w:rPr>
                <w:noProof w:val="true"/>
              </w:rPr>
              <w:t xml:space="preserve">m²</w:t>
            </w:r>
          </w:p>
        </w:tc>
      </w:tr>
    </w:tbl>
    <w:p>
      <w:pPr>
        <w:pStyle w:val="ImageWithCaption"/>
        <w:spacing w:before="360" w:line="240" w:lineRule="auto"/>
        <w:keepNext/>
        <w:jc w:val="right"/>
      </w:pPr>
      <w:r>
        <w:drawing>
          <wp:inline distT="0" distB="0" distL="0" distR="0" wp14:editId="50D07946">
            <wp:extent cx="6071300" cy="3409550"/>
            <wp:effectExtent l="6350" t="6350" r="6350" b="6350"/>
            <wp:docPr id="2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c31460e8caf14bb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40955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1. Modulfläche - Gebäude 01-Dachfläche Süd</w:t>
      </w:r>
    </w:p>
    <w:p>
      <w:pPr>
        <w:pStyle w:val="Heading2"/>
      </w:pPr>
      <w:r>
        <w:rPr>
          <w:noProof w:val="true"/>
        </w:rPr>
        <w:t xml:space="preserve">Horizontlinie, 3D-Planung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3354379"/>
            <wp:effectExtent l="6350" t="6350" r="6350" b="6350"/>
            <wp:docPr id="2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c8ba1678a4eb468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354379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Horizont (3D-Planung)</w:t>
      </w:r>
    </w:p>
    <w:p>
      <w:pPr>
        <w:pStyle w:val="Heading2"/>
      </w:pPr>
      <w:r>
        <w:rPr>
          <w:noProof w:val="true"/>
        </w:rPr>
        <w:t xml:space="preserve">Wechselrichterverschaltung</w:t>
      </w:r>
    </w:p>
    <w:p>
      <w:pPr>
        <w:pStyle w:val="TableCaption"/>
        <w:keepNext/>
      </w:pPr>
      <w:r>
        <w:rPr>
          <w:noProof w:val="true"/>
        </w:rPr>
        <w:t xml:space="preserve">Verschaltung 1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513"/>
        <w:gridCol w:w="4513"/>
      </w:tblGrid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Modulfläche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Gebäude 01-Dachfläche Süd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Wechselrichter 1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Modell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SH20T (v2)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Hersteller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Sungrow Power Supply Co., Ltd.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Anzahl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Dimensionierungsfaktor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94 %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Verschaltung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MPP 1: 1 x 14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MPP 2: 1 x 13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/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MPP 3: 1 x 13</w:t>
            </w:r>
          </w:p>
        </w:tc>
      </w:tr>
    </w:tbl>
    <w:p>
      <w:pPr>
        <w:pStyle w:val="Heading2"/>
        <w:spacing w:before="280"/>
      </w:pPr>
      <w:r>
        <w:rPr>
          <w:noProof w:val="true"/>
        </w:rPr>
        <w:t xml:space="preserve">AC-Netz</w:t>
      </w:r>
    </w:p>
    <w:p>
      <w:pPr>
        <w:pStyle w:val="TableCaption"/>
        <w:keepNext/>
      </w:pPr>
      <w:r>
        <w:rPr>
          <w:noProof w:val="true"/>
        </w:rPr>
        <w:t xml:space="preserve">AC-Netz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Phasen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Netzspannung zwischen Phase und Nullleiter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230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Verschiebungsfaktor (cos phi)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+/- 1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/>
            </w:r>
          </w:p>
        </w:tc>
      </w:tr>
    </w:tbl>
    <w:p>
      <w:pPr>
        <w:pStyle w:val="Heading2"/>
        <w:spacing w:before="280"/>
      </w:pPr>
      <w:r>
        <w:rPr>
          <w:noProof w:val="true"/>
        </w:rPr>
        <w:t xml:space="preserve">Batteriesysteme</w:t>
      </w:r>
    </w:p>
    <w:p>
      <w:pPr>
        <w:pStyle w:val="TableCaption"/>
        <w:keepNext/>
      </w:pPr>
      <w:r>
        <w:rPr>
          <w:noProof w:val="true"/>
        </w:rPr>
        <w:t xml:space="preserve">Batteriesystem - Gruppe 1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Modell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Sungrow SH20T + SBR128 (12,8kWh) (v1)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Sungrow Power Supply Co., Ltd.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Batteriewechselrichter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Art der Kopplung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DC Zwischenkreis-Kopplung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Batterie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Sungrow Power Supply Co., Ltd.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Modell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SBR160 (16kWh) (v2)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Anzahl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Batterieenergie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12,8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   Batterietyp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Lithium-Eisen-Phosphat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/>
            </w:r>
          </w:p>
        </w:tc>
      </w:tr>
    </w:tbl>
    <w:p>
      <w:pPr>
        <w:pStyle w:val="Heading1"/>
        <w:pageBreakBefore/>
        <w:spacing w:before="280"/>
      </w:pPr>
      <w:r>
        <w:rPr>
          <w:noProof w:val="true"/>
        </w:rPr>
        <w:t xml:space="preserve">Simulationsergebnisse</w:t>
      </w:r>
    </w:p>
    <w:p>
      <w:pPr>
        <w:pStyle w:val="Heading2"/>
      </w:pPr>
      <w:r>
        <w:rPr>
          <w:noProof w:val="true"/>
        </w:rPr>
        <w:t xml:space="preserve">Ergebnisse Gesamtanlage</w:t>
      </w:r>
    </w:p>
    <w:p>
      <w:pPr>
        <w:pStyle w:val="TableCaption"/>
        <w:keepNext/>
      </w:pPr>
      <w:r>
        <w:rPr>
          <w:noProof w:val="true"/>
        </w:rPr>
        <w:t xml:space="preserve">PV-Anlage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3402"/>
        <w:gridCol w:w="1276"/>
        <w:gridCol w:w="1276"/>
        <w:gridCol w:w="3072"/>
      </w:tblGrid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PV-Generatorleistung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18,80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kWp</w:t>
            </w:r>
          </w:p>
        </w:tc>
        <w:tc>
          <w:tcPr>
            <w:tcW w:w="3072" w:type="dxa"/>
            <w:vMerge w:val="restart"/>
          </w:tcPr>
          <w:p>
            <w:pPr>
              <w:pStyle w:val="NoSpacing"/>
              <w:keepNext/>
            </w:pPr>
            <w:r>
              <w:drawing>
                <wp:inline distT="0" distB="0" distL="0" distR="0" wp14:editId="50D07946">
                  <wp:extent cx="1943100" cy="1943100"/>
                  <wp:effectExtent l="0" t="0" r="0" b="0"/>
                  <wp:docPr id="2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d54f9160a6c043f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Spez. Jahresertrag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1.285,60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kWh/kWp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Anlagennutzungsgrad (PR)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92,26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Ertragsminderung durch Abschattung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2,3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PV-Generatorenergie (AC-Netz) mit Batterie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23.864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Direkter Eigenverbrauch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7.754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Abregelung am Einspeisepunkt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0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Netzeinspeisung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16.109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Eigenverbrauchsanteil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32,3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Vermiedene CO₂-Emissionen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11.015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kg/Jahr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</w:pPr>
            <w:r>
              <w:rPr>
                <w:noProof w:val="true"/>
              </w:rPr>
              <w:t xml:space="preserve"/>
            </w:r>
          </w:p>
        </w:tc>
      </w:tr>
    </w:tbl>
    <w:p>
      <w:pPr>
        <w:pStyle w:val="TableCaption"/>
        <w:spacing w:before="240"/>
        <w:keepNext/>
      </w:pPr>
      <w:r>
        <w:rPr>
          <w:noProof w:val="true"/>
        </w:rPr>
        <w:t xml:space="preserve">Verbraucher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3402"/>
        <w:gridCol w:w="1276"/>
        <w:gridCol w:w="1276"/>
        <w:gridCol w:w="3072"/>
      </w:tblGrid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Verbraucher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11.000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restart"/>
          </w:tcPr>
          <w:p>
            <w:pPr>
              <w:pStyle w:val="NoSpacing"/>
              <w:keepNext/>
            </w:pPr>
            <w:r>
              <w:drawing>
                <wp:inline distT="0" distB="0" distL="0" distR="0" wp14:editId="50D07946">
                  <wp:extent cx="1943100" cy="1943100"/>
                  <wp:effectExtent l="0" t="0" r="0" b="0"/>
                  <wp:docPr id="3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c14cac8cd38f4da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Standby-Verbrauch (Wechselrichter)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55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Gesamtverbrauch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11.055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gedeckt durch PV mit Batterie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7.754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gedeckt durch Netz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3.300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Solarer Deckungsanteil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70,1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%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</w:pPr>
            <w:r>
              <w:rPr>
                <w:noProof w:val="true"/>
              </w:rPr>
              <w:t xml:space="preserve"/>
            </w:r>
          </w:p>
        </w:tc>
      </w:tr>
    </w:tbl>
    <w:p>
      <w:pPr>
        <w:pStyle w:val="TableCaption"/>
        <w:spacing w:before="240"/>
        <w:keepNext/>
      </w:pPr>
      <w:r>
        <w:rPr>
          <w:noProof w:val="true"/>
        </w:rPr>
        <w:t xml:space="preserve">Batteriesystem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Ladung am Anfang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Batterieladung (PV-Anlage)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3.958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Batterieenergie zur Verbrauchsdeckung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3.598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Batterie-Entladung ins Netz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Verluste durch Laden/Entladen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351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Verluste in Batterie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Zyklenbelastung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8,3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Lebensdauer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12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Jahre</w:t>
            </w:r>
          </w:p>
        </w:tc>
      </w:tr>
    </w:tbl>
    <w:p>
      <w:pPr>
        <w:pStyle w:val="TableCaption"/>
        <w:spacing w:before="240"/>
        <w:keepNext/>
      </w:pPr>
      <w:r>
        <w:rPr>
          <w:noProof w:val="true"/>
        </w:rPr>
        <w:t xml:space="preserve">Autarkiegrad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Gesamtverbrauch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11.055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gedeckt durch Netz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3.300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Autarkiegrad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70,1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%</w:t>
            </w:r>
          </w:p>
        </w:tc>
      </w:tr>
    </w:tbl>
    <w:p>
      <w:pPr>
        <w:pStyle w:val="ImageWithCaption"/>
        <w:spacing w:before="360" w:line="240" w:lineRule="auto"/>
        <w:keepNext/>
        <w:jc w:val="right"/>
      </w:pPr>
      <w:r>
        <w:drawing>
          <wp:inline distT="0" distB="0" distL="0" distR="0" wp14:editId="50D07946">
            <wp:extent cx="6071300" cy="4590860"/>
            <wp:effectExtent l="6350" t="6350" r="6350" b="6350"/>
            <wp:docPr id="3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22ab00598a1b4e8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459086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Energiefluss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3774022"/>
            <wp:effectExtent l="6350" t="6350" r="6350" b="6350"/>
            <wp:docPr id="3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28ba80570b95473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774022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Nutzung der PV-Energie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3774022"/>
            <wp:effectExtent l="6350" t="6350" r="6350" b="6350"/>
            <wp:docPr id="3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92055fe88f1d40f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774022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Deckung des Verbrauchs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3774022"/>
            <wp:effectExtent l="6350" t="6350" r="6350" b="6350"/>
            <wp:docPr id="3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0ecc34086de14c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774022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Deckung des Gesamtverbrauchs</w:t>
      </w:r>
    </w:p>
    <w:p>
      <w:pPr>
        <w:pStyle w:val="Heading2"/>
      </w:pPr>
      <w:r>
        <w:rPr>
          <w:noProof w:val="true"/>
        </w:rPr>
        <w:t xml:space="preserve">Ergebnisse pro Modulfläche</w:t>
      </w:r>
    </w:p>
    <w:p>
      <w:pPr>
        <w:pStyle w:val="TableCaption"/>
        <w:keepNext/>
      </w:pPr>
      <w:r>
        <w:rPr>
          <w:noProof w:val="true"/>
        </w:rPr>
        <w:t xml:space="preserve">Gebäude 01-Dachfläche Süd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18,80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kWp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PV-Generatorfläche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79,70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Globalstrahlung auf Modul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1392,92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Globalstrahlung auf Modul ohne Reflexion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1392,92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Anlagennutzungsgrad (PR)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91,09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PV-Generatorenergie (AC-Netz)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23863,52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Spez. Jahresertrag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1269,34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kWh/kWp</w:t>
            </w:r>
          </w:p>
        </w:tc>
      </w:tr>
    </w:tbl>
    <w:p>
      <w:pPr>
        <w:pStyle w:val="Heading1"/>
        <w:pageBreakBefore/>
        <w:spacing w:before="280"/>
      </w:pPr>
      <w:r>
        <w:rPr>
          <w:noProof w:val="true"/>
        </w:rPr>
        <w:t xml:space="preserve">Datenblätter</w:t>
      </w:r>
    </w:p>
    <w:p>
      <w:pPr>
        <w:pStyle w:val="Heading2"/>
      </w:pPr>
      <w:r>
        <w:rPr>
          <w:noProof w:val="true"/>
        </w:rPr>
        <w:t xml:space="preserve">Datenblatt PV-Modul</w:t>
      </w:r>
    </w:p>
    <w:p>
      <w:pPr>
        <w:pStyle w:val="TableCaption"/>
        <w:keepNext/>
      </w:pPr>
      <w:r>
        <w:rPr>
          <w:noProof w:val="true"/>
        </w:rPr>
        <w:t xml:space="preserve">PV-Modul: AIKO-A470-MAH54Mw (2nd Generation) (v1)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Aiko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Lieferbar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Ja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Elektrische Daten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Zelltyp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Si monokristallin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Halbzellen-Modul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Ja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Zellen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108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Bypassdioden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Verlustspannung pro Bypassdiode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Integrierter Leistungsoptimierer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Nein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Nur Trafo-Wechselrichter geeignet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Nein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U/I Kennwerte bei STC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Spannung im MPP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33,9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Strom im MPP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13,87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Leerlaufspannung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40,89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Kurzschlussstrom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14,61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Erhöhung Leerlaufspannung vor Stabilisierung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470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Füllfaktor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78,71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Wirkungsgrad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23,6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U/I Teillastkennwerte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Quelle der Werte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Hersteller/Eigene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Einstrahlung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W/m²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Spannung im MPP bei Teillast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33,825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Strom im MPP bei Teillast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2,797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Leerlaufspannung bei Teillast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38,678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Kurzschlussstrom bei Teillast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2,922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Weitere Parameter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Temperaturkoeffizient Uoc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-97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mV/K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Temperaturkoeffizient Isc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8,13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mA/K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Temperaturkoeffizient Pmpp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-0,26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%/K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Winkelkorrekturfaktor (IAM)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Maximale Systemspannung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1500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Mechanische Daten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Breite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1134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Höhe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1757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Tiefe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Rahmenbreite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Gewicht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21,5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kg</w:t>
            </w:r>
          </w:p>
        </w:tc>
      </w:tr>
    </w:tbl>
    <w:p>
      <w:pPr>
        <w:pStyle w:val="Heading2"/>
        <w:spacing w:before="280"/>
      </w:pPr>
      <w:r>
        <w:rPr>
          <w:noProof w:val="true"/>
        </w:rPr>
        <w:t xml:space="preserve">Datenblatt Wechselrichter</w:t>
      </w:r>
    </w:p>
    <w:p>
      <w:pPr>
        <w:pStyle w:val="TableCaption"/>
        <w:keepNext/>
      </w:pPr>
      <w:r>
        <w:rPr>
          <w:noProof w:val="true"/>
        </w:rPr>
        <w:t xml:space="preserve">Wechselrichter: SH20T (v2)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Sungrow Power Supply Co., Ltd.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Lieferbar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Ja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Elektrische Daten - DC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DC-Nennleistung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Max. DC-Leistung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DC-Nennspannung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600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Max. Eingangsspannung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1000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Max. Eingangsstrom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Max. Kurzzschlussstrom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DC-Eingänge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Elektrische Daten - AC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AC-Nennleistung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Max. AC-Leistung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kVA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AC-Nennspannung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230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Phasen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Mit Trafo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Nein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Elektrische Daten - Sonstige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Änderung des Wirkungsgrades bei Abweichung der Eingangsspannung von der Nennspannung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0,02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%/100V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Min. Einspeiseleistung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Standby-Verbrauch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19,2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Nachtverbrauch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MPP-Tracker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Leistungsbereich &lt; 20% der 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99,9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Leistungsbereich &gt; 20% der 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MPP-Tracker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unterschiedlicher Tracker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   MPP-Tracker Typ 1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Anzahl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MPP-Tracker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1-2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Max. Eingangsstrom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Max. Kurzzschlussstrom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34,8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Max. Eingangsleistung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19,2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Min. MPP-Spannung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250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Max. MPP-Spannung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   MPP-Tracker Typ 2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Anzahl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MPP-Tracker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Max. Eingangsstrom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Max. Kurzzschlussstrom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17,4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Max. Eingangsleistung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9,6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Min. MPP-Spannung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250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   Max. MPP-Spannung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900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V</w:t>
            </w:r>
          </w:p>
        </w:tc>
      </w:tr>
    </w:tbl>
    <w:p>
      <w:pPr>
        <w:pStyle w:val="Heading2"/>
        <w:spacing w:before="280"/>
      </w:pPr>
      <w:r>
        <w:rPr>
          <w:noProof w:val="true"/>
        </w:rPr>
        <w:t xml:space="preserve">Datenblatt Batteriesystem</w:t>
      </w:r>
    </w:p>
    <w:p>
      <w:pPr>
        <w:pStyle w:val="TableCaption"/>
        <w:keepNext/>
      </w:pPr>
      <w:r>
        <w:rPr>
          <w:noProof w:val="true"/>
        </w:rPr>
        <w:t xml:space="preserve">Batteriesystem: Sungrow SH20T + SBR128 (12,8kWh) (v1)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Sungrow Power Supply Co., Ltd.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Lieferbar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Ja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Batteriewechselrichter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Maximale Ladeleistung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Maximale Entladeleistung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Art der Kopplung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DC Zwischenkreis-Kopplung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Batterie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 Batterie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Sungrow Power Supply Co., Ltd.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Modell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SBR160 (16kWh) (v2)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(4x1)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Batteriesystemspannung DC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256,0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Nutzbare Batterieenergie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12,8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Kapazität bei t=10h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52,63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Ah</w:t>
            </w:r>
          </w:p>
        </w:tc>
      </w:tr>
    </w:tbl>
    <w:p>
      <w:pPr>
        <w:pStyle w:val="Heading2"/>
        <w:spacing w:before="280"/>
      </w:pPr>
      <w:r>
        <w:rPr>
          <w:noProof w:val="true"/>
        </w:rPr>
        <w:t xml:space="preserve">Datenblatt Batterie</w:t>
      </w:r>
    </w:p>
    <w:p>
      <w:pPr>
        <w:pStyle w:val="TableCaption"/>
        <w:keepNext/>
      </w:pPr>
      <w:r>
        <w:rPr>
          <w:noProof w:val="true"/>
        </w:rPr>
        <w:t xml:space="preserve">Batterie: SBR160 (16kWh) (v2)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Sungrow Power Supply Co., Ltd.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Lieferbar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Ja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Elektrische Daten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Batterietyp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Lithium-Eisen-Phosphat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Zellspannung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3,2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Zellen in Reihe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Nennspannung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64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Batteriestränge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Innenwiderstand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mΩ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Selbstentladung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%/Monat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Haltbarkeit in Lade-Entlade-Zyklen (DoD = 40 %)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10500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Mechanische Daten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Länge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625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Breite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330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Höhe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805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Gewicht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180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kg</w:t>
            </w:r>
          </w:p>
        </w:tc>
      </w:tr>
    </w:tbl>
    <w:p>
      <w:pPr>
        <w:pStyle w:val="Heading1"/>
        <w:pageBreakBefore/>
        <w:spacing w:before="280"/>
      </w:pPr>
      <w:r>
        <w:rPr>
          <w:noProof w:val="true"/>
        </w:rPr>
        <w:t xml:space="preserve">Pläne und Stückliste</w:t>
      </w:r>
    </w:p>
    <w:p>
      <w:pPr>
        <w:pStyle w:val="Heading2"/>
      </w:pPr>
      <w:r>
        <w:rPr>
          <w:noProof w:val="true"/>
        </w:rPr>
        <w:t xml:space="preserve">Schaltplan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5464829" cy="7736200"/>
            <wp:effectExtent l="6350" t="6350" r="6350" b="6350"/>
            <wp:docPr id="3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d36ef9d9565c4f2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29" cy="773620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Schaltplan</w:t>
      </w:r>
    </w:p>
    <w:p>
      <w:pPr>
        <w:pStyle w:val="Heading2"/>
      </w:pPr>
      <w:r>
        <w:rPr>
          <w:noProof w:val="true"/>
        </w:rPr>
        <w:t xml:space="preserve">Übersichtsplan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6938566"/>
            <wp:effectExtent l="6350" t="6350" r="6350" b="6350"/>
            <wp:docPr id="3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50c366096a804ee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6938566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Übersichtsplan</w:t>
      </w:r>
    </w:p>
    <w:p>
      <w:pPr>
        <w:pStyle w:val="Heading2"/>
      </w:pPr>
      <w:r>
        <w:rPr>
          <w:noProof w:val="true"/>
        </w:rPr>
        <w:t xml:space="preserve">Bemaßungsplan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5399838" cy="8066400"/>
            <wp:effectExtent l="6350" t="6350" r="6350" b="6350"/>
            <wp:docPr id="3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db4e58c62a3e4bc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38" cy="806640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Gebäude 01 - Dachfläche Süd</w:t>
      </w:r>
    </w:p>
    <w:p>
      <w:pPr>
        <w:pStyle w:val="Heading2"/>
      </w:pPr>
      <w:r>
        <w:rPr>
          <w:noProof w:val="true"/>
        </w:rPr>
        <w:t xml:space="preserve">Strangplan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5399838" cy="8066400"/>
            <wp:effectExtent l="6350" t="6350" r="6350" b="6350"/>
            <wp:docPr id="3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2a8f1d15e7bd4a0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38" cy="806640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Gebäude 01 - Dachfläche Süd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DCA" w:rsidP="002B4577" w:rsidRDefault="002E0DCA" w14:paraId="7B0717E0" w14:textId="77777777">
      <w:pPr>
        <w:spacing w:before="0" w:after="0" w:line="240" w:lineRule="auto"/>
      </w:pPr>
      <w:r>
        <w:separator/>
      </w:r>
    </w:p>
  </w:endnote>
  <w:endnote w:type="continuationSeparator" w:id="0">
    <w:p w:rsidR="002E0DCA" w:rsidP="002B4577" w:rsidRDefault="002E0DCA" w14:paraId="62001CDC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FDC" w:rsidRDefault="003C3FDC" w14:paraId="43780546" w14:textId="77777777">
    <w:pPr>
      <w:pStyle w:val="Footer"/>
    </w:pPr>
  </w:p>
</w:ftr>
</file>

<file path=word/footer2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D7E49" w:rsidR="00257A3C" w:rsidP="00DD7E49" w:rsidRDefault="00EC4C91" w14:paraId="247CD689" w14:textId="4859F6DE">
    <w:pPr>
      <w:pStyle w:val="NoSpacing"/>
      <w:tabs>
        <w:tab w:val="right" w:pos="9639"/>
      </w:tabs>
      <w:spacing w:after="240"/>
      <w:rPr>
        <w:sz w:val="18"/>
        <w:szCs w:val="18"/>
        <w:lang w:val="en-GB"/>
      </w:rPr>
    </w:pPr>
    <w:r w:rsidRPr="00193141">
      <w:rPr>
        <w:noProof w:val="true"/>
        <w:sz w:val="10"/>
        <w:szCs w:val="10"/>
        <w:lang w:val="en-GB"/>
      </w:rPr>
      <mc:AlternateContent>
        <mc:Choice Requires="wps">
          <w:drawing>
            <wp:anchor distT="0" distB="0" distL="0" distR="0" simplePos="0" relativeHeight="251696128" behindDoc="0" locked="0" layoutInCell="1" allowOverlap="1" wp14:editId="0D9023C8" wp14:anchorId="3E6088DA">
              <wp:simplePos x="0" y="0"/>
              <wp:positionH relativeFrom="margin">
                <wp:posOffset>334645</wp:posOffset>
              </wp:positionH>
              <wp:positionV relativeFrom="bottomMargin">
                <wp:posOffset>187325</wp:posOffset>
              </wp:positionV>
              <wp:extent cx="4150800" cy="133200"/>
              <wp:effectExtent l="0" t="0" r="21590" b="19685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0800" cy="13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1E6211" w:rsidR="00EC4C91" w:rsidP="00EC4C91" w:rsidRDefault="00EC4C91" w14:paraId="510214D9" w14:textId="77777777">
                          <w:pPr>
                            <w:pStyle w:val="NoSpacing"/>
                            <w:rPr>
                              <w:sz w:val="10"/>
                              <w:szCs w:val="10"/>
                              <w:lang w:val="en-GB"/>
                            </w:rPr>
                          </w:pP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>Erstellt mit</w:t>
                          </w: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 </w:t>
                          </w: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PV*SOL premium 2024 (R6)</w:t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E6088DA">
              <v:stroke joinstyle="miter"/>
              <v:path gradientshapeok="t" o:connecttype="rect"/>
            </v:shapetype>
            <v:shape id="Text Box 20" style="position:absolute;margin-left:26.35pt;margin-top:14.75pt;width:326.85pt;height:10.5pt;z-index:251696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3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">
              <v:textbox inset="0,0,0,0">
                <w:txbxContent>
                  <w:p w:rsidRPr="001E6211" w:rsidR="00EC4C91" w:rsidP="00EC4C91" w:rsidRDefault="00EC4C91" w14:paraId="510214D9" w14:textId="77777777">
                    <w:pPr>
                      <w:pStyle w:val="NoSpacing"/>
                      <w:rPr>
                        <w:sz w:val="10"/>
                        <w:szCs w:val="10"/>
                        <w:lang w:val="en-GB"/>
                      </w:rPr>
                    </w:pP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>Erstellt mit</w:t>
                    </w: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 </w:t>
                    </w: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PV*SOL premium 2024 (R6)</w:t>
                    </w:r>
                    <w:proofErr w:type="spellStart"/>
                    <w:proofErr w:type="spellEnd"/>
                    <w:proofErr w:type="spellStart"/>
                    <w:proofErr w:type="spellEnd"/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93141" w:rsidR="003C3FDC">
      <w:rPr>
        <w:noProof w:val="true"/>
        <w:sz w:val="10"/>
        <w:szCs w:val="10"/>
        <w:lang w:val="en-GB"/>
      </w:rPr>
      <mc:AlternateContent>
        <mc:Choice Requires="wps">
          <w:drawing>
            <wp:anchor distT="0" distB="0" distL="0" distR="0" simplePos="0" relativeHeight="251692032" behindDoc="0" locked="0" layoutInCell="1" allowOverlap="1" wp14:editId="113E4F73" wp14:anchorId="332BAD6F">
              <wp:simplePos x="0" y="0"/>
              <wp:positionH relativeFrom="margin">
                <wp:align>right</wp:align>
              </wp:positionH>
              <wp:positionV relativeFrom="bottomMargin">
                <wp:posOffset>110490</wp:posOffset>
              </wp:positionV>
              <wp:extent cx="1620000" cy="151200"/>
              <wp:effectExtent l="0" t="0" r="18415" b="20320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0000" cy="151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1E6211" w:rsidR="003C3FDC" w:rsidP="003C3FDC" w:rsidRDefault="003C3FDC" w14:paraId="628AA3C8" w14:textId="5EEFC347">
                          <w:pPr>
                            <w:pStyle w:val="NoSpacing"/>
                            <w:jc w:val="right"/>
                            <w:rPr>
                              <w:sz w:val="10"/>
                              <w:szCs w:val="10"/>
                              <w:lang w:val="en-GB"/>
                            </w:rPr>
                          </w:pP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>Seite</w: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 xml:space="preserve"> </w: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fldChar w:fldCharType="begin"/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instrText xml:space="preserve"> PAGE </w:instrTex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fldChar w:fldCharType="separate"/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>2</w: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fldChar w:fldCharType="end"/>
                          </w:r>
                          <w:bookmarkStart w:name="_GoBack" w:id="1"/>
                          <w:bookmarkEnd w:id="1"/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 xml:space="preserve"> </w: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 xml:space="preserve">von</w: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 xml:space="preserve"> </w:t>
                          </w:r>
                          <w:proofErr w:type="spellStart"/>
                          <w:proofErr w:type="spellEnd"/>
                          <w:r w:rsidRPr="00624E57">
                            <w:rPr>
                              <w:noProof w:val="true"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24E57">
                            <w:rPr>
                              <w:noProof w:val="true"/>
                              <w:color w:val="7F7F7F" w:themeColor="text1" w:themeTint="80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624E57">
                            <w:rPr>
                              <w:noProof w:val="true"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 w:val="true"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Pr="00624E57">
                            <w:rPr>
                              <w:noProof w:val="true"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8" style="position:absolute;margin-left:76.35pt;margin-top:8.7pt;width:127.55pt;height:11.9pt;z-index:25169203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bottom-margin-area;mso-width-percent:0;mso-height-percent:0;mso-width-relative:margin;mso-height-relative:top-margin-area;v-text-anchor:top" o:spid="_x0000_s103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" w14:anchorId="332BAD6F">
              <v:textbox inset="0,0,0,0">
                <w:txbxContent>
                  <w:p w:rsidRPr="001E6211" w:rsidR="003C3FDC" w:rsidP="003C3FDC" w:rsidRDefault="003C3FDC" w14:paraId="628AA3C8" w14:textId="5EEFC347">
                    <w:pPr>
                      <w:pStyle w:val="NoSpacing"/>
                      <w:jc w:val="right"/>
                      <w:rPr>
                        <w:sz w:val="10"/>
                        <w:szCs w:val="10"/>
                        <w:lang w:val="en-GB"/>
                      </w:rPr>
                    </w:pP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>Seite</w: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 xml:space="preserve"> </w: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fldChar w:fldCharType="begin"/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instrText xml:space="preserve"> PAGE </w:instrTex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fldChar w:fldCharType="separate"/>
                    </w:r>
                    <w:r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>2</w: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fldChar w:fldCharType="end"/>
                    </w:r>
                    <w:bookmarkStart w:name="_GoBack" w:id="2"/>
                    <w:bookmarkEnd w:id="2"/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 xml:space="preserve"> </w: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 xml:space="preserve">von</w: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 xml:space="preserve"> </w:t>
                    </w:r>
                    <w:proofErr w:type="spellStart"/>
                    <w:proofErr w:type="spellEnd"/>
                    <w:r w:rsidRPr="00624E57">
                      <w:rPr>
                        <w:noProof w:val="true"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624E57">
                      <w:rPr>
                        <w:noProof w:val="true"/>
                        <w:color w:val="7F7F7F" w:themeColor="text1" w:themeTint="80"/>
                        <w:sz w:val="18"/>
                        <w:szCs w:val="18"/>
                      </w:rPr>
                      <w:instrText xml:space="preserve"> NUMPAGES </w:instrText>
                    </w:r>
                    <w:r w:rsidRPr="00624E57">
                      <w:rPr>
                        <w:noProof w:val="true"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 w:val="true"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Pr="00624E57">
                      <w:rPr>
                        <w:noProof w:val="true"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93141" w:rsidR="00193141">
      <w:rPr>
        <w:noProof w:val="true"/>
        <w:sz w:val="10"/>
        <w:szCs w:val="10"/>
        <w:lang w:val="en-GB"/>
      </w:rPr>
      <mc:AlternateContent>
        <mc:Choice Requires="wps">
          <w:drawing>
            <wp:anchor distT="0" distB="0" distL="0" distR="0" simplePos="0" relativeHeight="251689984" behindDoc="0" locked="0" layoutInCell="1" allowOverlap="1" wp14:editId="6DB95E2F" wp14:anchorId="09B9EB8B">
              <wp:simplePos x="0" y="0"/>
              <wp:positionH relativeFrom="margin">
                <wp:posOffset>334645</wp:posOffset>
              </wp:positionH>
              <wp:positionV relativeFrom="bottomMargin">
                <wp:posOffset>320675</wp:posOffset>
              </wp:positionV>
              <wp:extent cx="4150800" cy="133200"/>
              <wp:effectExtent l="0" t="0" r="21590" b="19685"/>
              <wp:wrapSquare wrapText="bothSides"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0800" cy="13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1E6211" w:rsidR="00193141" w:rsidP="00193141" w:rsidRDefault="00193141" w14:paraId="23C0B476" w14:textId="7F9EE1C0">
                          <w:pPr>
                            <w:pStyle w:val="NoSpacing"/>
                            <w:rPr>
                              <w:sz w:val="10"/>
                              <w:szCs w:val="10"/>
                              <w:lang w:val="en-GB"/>
                            </w:rPr>
                          </w:pP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>Valentin Software GmbH</w:t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18" style="position:absolute;margin-left:26.35pt;margin-top:25.25pt;width:326.85pt;height:10.5pt;z-index:251689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3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" w14:anchorId="09B9EB8B">
              <v:textbox inset="0,0,0,0">
                <w:txbxContent>
                  <w:p w:rsidRPr="001E6211" w:rsidR="00193141" w:rsidP="00193141" w:rsidRDefault="00193141" w14:paraId="23C0B476" w14:textId="7F9EE1C0">
                    <w:pPr>
                      <w:pStyle w:val="NoSpacing"/>
                      <w:rPr>
                        <w:sz w:val="10"/>
                        <w:szCs w:val="10"/>
                        <w:lang w:val="en-GB"/>
                      </w:rPr>
                    </w:pP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>Valentin Software GmbH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93141" w:rsidR="00193141">
      <w:rPr>
        <w:noProof w:val="true"/>
        <w:sz w:val="10"/>
        <w:szCs w:val="10"/>
        <w:lang w:val="en-GB"/>
      </w:rPr>
      <mc:AlternateContent>
        <mc:Choice Requires="wps">
          <w:drawing>
            <wp:anchor distT="0" distB="0" distL="0" distR="0" simplePos="0" relativeHeight="251688960" behindDoc="0" locked="0" layoutInCell="1" allowOverlap="1" wp14:editId="4E0A0A0D" wp14:anchorId="1BC6E54C">
              <wp:simplePos x="0" y="0"/>
              <wp:positionH relativeFrom="margin">
                <wp:posOffset>0</wp:posOffset>
              </wp:positionH>
              <wp:positionV relativeFrom="bottomMargin">
                <wp:posOffset>136525</wp:posOffset>
              </wp:positionV>
              <wp:extent cx="288000" cy="288000"/>
              <wp:effectExtent l="0" t="0" r="17145" b="17145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00" cy="28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>
                          <w:pPr>
                            <w:pStyle w:val="NoSpacing"/>
                          </w:pPr>
                          <w:r>
                            <w:drawing>
                              <wp:inline distT="0" distB="0" distL="0" distR="0" wp14:editId="50D07946">
                                <wp:extent cx="279000" cy="279000"/>
                                <wp:effectExtent l="0" t="0" r="0" b="0"/>
                                <wp:docPr id="22" name="Picture 1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ew Bitmap Image.jpg"/>
                                        <pic:cNvPicPr/>
                                      </pic:nvPicPr>
                                      <pic:blipFill>
                                        <a:blip r:embed="h_R910881b9e1594178" cstate="print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9000" cy="279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1" style="position:absolute;margin-left:0;margin-top:10.75pt;width:22.7pt;height:22.7pt;z-index:2516889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3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" w14:anchorId="1BC6E54C">
              <v:textbox inset="0,0,0,0">
                <w:txbxContent>
                  <w:p>
                    <w:pPr>
                      <w:pStyle w:val="NoSpacing"/>
                    </w:pPr>
                    <w:r>
                      <w:drawing>
                        <wp:inline distT="0" distB="0" distL="0" distR="0" wp14:editId="50D07946">
                          <wp:extent cx="279000" cy="279000"/>
                          <wp:effectExtent l="0" t="0" r="0" b="0"/>
                          <wp:docPr id="22" name="Picture 1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ew Bitmap Image.jpg"/>
                                  <pic:cNvPicPr/>
                                </pic:nvPicPr>
                                <pic:blipFill>
                                  <a:blip r:embed="h_R910881b9e1594178" cstate="print">
                                    <a:extLst>
                                      <a:ext uri="{28A0092B-C50C-407E-A947-70E740481C1C}"/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9000" cy="279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7F7171" w:rsidR="001E6211">
      <w:rPr>
        <w:noProof w:val="true"/>
        <w:sz w:val="16"/>
        <w:szCs w:val="16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editId="5E3D889A" wp14:anchorId="7DFC9719">
              <wp:simplePos x="0" y="0"/>
              <wp:positionH relativeFrom="margin">
                <wp:posOffset>0</wp:posOffset>
              </wp:positionH>
              <wp:positionV relativeFrom="bottomMargin">
                <wp:posOffset>71755</wp:posOffset>
              </wp:positionV>
              <wp:extent cx="5067300" cy="0"/>
              <wp:effectExtent l="0" t="0" r="0" b="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673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id="Straight Connector 13" style="position:absolute;z-index:251674624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0;mso-width-relative:margin" o:spid="_x0000_s1026" strokecolor="#7f7f7f" strokeweight=".5pt" from="0,5.65pt" to="399pt,5.65pt" w14:anchorId="4ED19A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">
              <v:stroke joinstyle="miter"/>
              <w10:wrap anchorx="margin" anchory="margin"/>
            </v:line>
          </w:pict>
        </mc:Fallback>
      </mc:AlternateContent>
    </w:r>
  </w:p>
</w:ftr>
</file>

<file path=word/footer3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F7171" w:rsidR="00B00CCD" w:rsidP="00932A41" w:rsidRDefault="00777D21" w14:paraId="603537A8" w14:textId="4C3A7118">
    <w:pPr>
      <w:pStyle w:val="NoSpacing"/>
      <w:rPr>
        <w:sz w:val="16"/>
        <w:szCs w:val="16"/>
      </w:rPr>
    </w:pPr>
    <w:r w:rsidRPr="00530854">
      <w:rPr>
        <w:noProof w:val="true"/>
        <w:sz w:val="16"/>
        <w:szCs w:val="16"/>
      </w:rPr>
      <mc:AlternateContent>
        <mc:Choice Requires="wps">
          <w:drawing>
            <wp:anchor distT="0" distB="0" distL="0" distR="0" simplePos="0" relativeHeight="251694080" behindDoc="0" locked="0" layoutInCell="1" allowOverlap="1" wp14:editId="49EA0AD8" wp14:anchorId="7911755D">
              <wp:simplePos x="0" y="0"/>
              <wp:positionH relativeFrom="margin">
                <wp:posOffset>334310</wp:posOffset>
              </wp:positionH>
              <wp:positionV relativeFrom="bottomMargin">
                <wp:posOffset>187325</wp:posOffset>
              </wp:positionV>
              <wp:extent cx="4150800" cy="133200"/>
              <wp:effectExtent l="0" t="0" r="21590" b="19685"/>
              <wp:wrapSquare wrapText="bothSides"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0800" cy="13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1E6211" w:rsidR="00777D21" w:rsidP="00777D21" w:rsidRDefault="00777D21" w14:paraId="699FFE3E" w14:textId="77777777">
                          <w:pPr>
                            <w:pStyle w:val="NoSpacing"/>
                            <w:rPr>
                              <w:sz w:val="10"/>
                              <w:szCs w:val="10"/>
                              <w:lang w:val="en-GB"/>
                            </w:rPr>
                          </w:pP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>Erstellt mit</w:t>
                          </w: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 </w:t>
                          </w: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PV*SOL premium 2024 (R6)</w:t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911755D">
              <v:stroke joinstyle="miter"/>
              <v:path gradientshapeok="t" o:connecttype="rect"/>
            </v:shapetype>
            <v:shape id="Text Box 19" style="position:absolute;margin-left:26.3pt;margin-top:14.75pt;width:326.85pt;height:10.5pt;z-index:2516940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4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">
              <v:textbox inset="0,0,0,0">
                <w:txbxContent>
                  <w:p w:rsidRPr="001E6211" w:rsidR="00777D21" w:rsidP="00777D21" w:rsidRDefault="00777D21" w14:paraId="699FFE3E" w14:textId="77777777">
                    <w:pPr>
                      <w:pStyle w:val="NoSpacing"/>
                      <w:rPr>
                        <w:sz w:val="10"/>
                        <w:szCs w:val="10"/>
                        <w:lang w:val="en-GB"/>
                      </w:rPr>
                    </w:pP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>Erstellt mit</w:t>
                    </w: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 </w:t>
                    </w: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PV*SOL premium 2024 (R6)</w:t>
                    </w:r>
                    <w:proofErr w:type="spellStart"/>
                    <w:proofErr w:type="spellEnd"/>
                    <w:proofErr w:type="spellStart"/>
                    <w:proofErr w:type="spellEnd"/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530854" w:rsidR="00530854">
      <w:rPr>
        <w:noProof w:val="true"/>
        <w:sz w:val="16"/>
        <w:szCs w:val="16"/>
      </w:rPr>
      <mc:AlternateContent>
        <mc:Choice Requires="wps">
          <w:drawing>
            <wp:anchor distT="0" distB="0" distL="0" distR="0" simplePos="0" relativeHeight="251686912" behindDoc="0" locked="0" layoutInCell="1" allowOverlap="1" wp14:editId="32AECA6D" wp14:anchorId="0A4CC6E8">
              <wp:simplePos x="0" y="0"/>
              <wp:positionH relativeFrom="margin">
                <wp:posOffset>334645</wp:posOffset>
              </wp:positionH>
              <wp:positionV relativeFrom="bottomMargin">
                <wp:posOffset>320675</wp:posOffset>
              </wp:positionV>
              <wp:extent cx="4150800" cy="133200"/>
              <wp:effectExtent l="0" t="0" r="21590" b="1968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0800" cy="13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1E6211" w:rsidR="00530854" w:rsidP="00530854" w:rsidRDefault="00530854" w14:paraId="443F983D" w14:textId="0AFC1229">
                          <w:pPr>
                            <w:pStyle w:val="NoSpacing"/>
                            <w:rPr>
                              <w:sz w:val="10"/>
                              <w:szCs w:val="10"/>
                              <w:lang w:val="en-GB"/>
                            </w:rPr>
                          </w:pP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>Valentin Software GmbH</w:t>
                          </w:r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17" style="position:absolute;margin-left:26.35pt;margin-top:25.25pt;width:326.85pt;height:10.5pt;z-index:251686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41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" w14:anchorId="0A4CC6E8">
              <v:textbox inset="0,0,0,0">
                <w:txbxContent>
                  <w:p w:rsidRPr="001E6211" w:rsidR="00530854" w:rsidP="00530854" w:rsidRDefault="00530854" w14:paraId="443F983D" w14:textId="0AFC1229">
                    <w:pPr>
                      <w:pStyle w:val="NoSpacing"/>
                      <w:rPr>
                        <w:sz w:val="10"/>
                        <w:szCs w:val="10"/>
                        <w:lang w:val="en-GB"/>
                      </w:rPr>
                    </w:pP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>Valentin Software GmbH</w:t>
                    </w:r>
                    <w:proofErr w:type="spellStart"/>
                    <w:proofErr w:type="spellEnd"/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530854" w:rsidR="00530854">
      <w:rPr>
        <w:noProof w:val="true"/>
        <w:sz w:val="16"/>
        <w:szCs w:val="16"/>
      </w:rPr>
      <mc:AlternateContent>
        <mc:Choice Requires="wps">
          <w:drawing>
            <wp:anchor distT="0" distB="0" distL="0" distR="0" simplePos="0" relativeHeight="251685888" behindDoc="0" locked="0" layoutInCell="1" allowOverlap="1" wp14:editId="737BD47C" wp14:anchorId="1878EBDA">
              <wp:simplePos x="0" y="0"/>
              <wp:positionH relativeFrom="margin">
                <wp:posOffset>0</wp:posOffset>
              </wp:positionH>
              <wp:positionV relativeFrom="bottomMargin">
                <wp:posOffset>136525</wp:posOffset>
              </wp:positionV>
              <wp:extent cx="288000" cy="288000"/>
              <wp:effectExtent l="0" t="0" r="17145" b="17145"/>
              <wp:wrapSquare wrapText="bothSides"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00" cy="28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>
                          <w:pPr>
                            <w:pStyle w:val="NoSpacing"/>
                          </w:pPr>
                          <w:r>
                            <w:drawing>
                              <wp:inline distT="0" distB="0" distL="0" distR="0" wp14:editId="50D07946">
                                <wp:extent cx="279000" cy="279000"/>
                                <wp:effectExtent l="0" t="0" r="0" b="0"/>
                                <wp:docPr id="21" name="Picture 1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ew Bitmap Image.jpg"/>
                                        <pic:cNvPicPr/>
                                      </pic:nvPicPr>
                                      <pic:blipFill>
                                        <a:blip r:embed="f_R910881b9e1594178" cstate="print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9000" cy="279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16" style="position:absolute;margin-left:0;margin-top:10.75pt;width:22.7pt;height:22.7pt;z-index:251685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4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" w14:anchorId="1878EBDA">
              <v:textbox inset="0,0,0,0">
                <w:txbxContent>
                  <w:p>
                    <w:pPr>
                      <w:pStyle w:val="NoSpacing"/>
                    </w:pPr>
                    <w:r>
                      <w:drawing>
                        <wp:inline distT="0" distB="0" distL="0" distR="0" wp14:editId="50D07946">
                          <wp:extent cx="279000" cy="279000"/>
                          <wp:effectExtent l="0" t="0" r="0" b="0"/>
                          <wp:docPr id="21" name="Picture 1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ew Bitmap Image.jpg"/>
                                  <pic:cNvPicPr/>
                                </pic:nvPicPr>
                                <pic:blipFill>
                                  <a:blip r:embed="f_R910881b9e1594178" cstate="print">
                                    <a:extLst>
                                      <a:ext uri="{28A0092B-C50C-407E-A947-70E740481C1C}"/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9000" cy="279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7F7171" w:rsidR="00B00CCD">
      <w:rPr>
        <w:noProof w:val="true"/>
        <w:sz w:val="16"/>
        <w:szCs w:val="16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5D1045CC" wp14:anchorId="12B46F78">
              <wp:simplePos x="0" y="0"/>
              <wp:positionH relativeFrom="margin">
                <wp:posOffset>0</wp:posOffset>
              </wp:positionH>
              <wp:positionV relativeFrom="bottomMargin">
                <wp:posOffset>71755</wp:posOffset>
              </wp:positionV>
              <wp:extent cx="5067300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673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id="Straight Connector 11" style="position:absolute;z-index:251666432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0;mso-width-relative:margin" o:spid="_x0000_s1026" strokecolor="#7f7f7f" strokeweight=".5pt" from="0,5.65pt" to="399pt,5.65pt" w14:anchorId="2A2A12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">
              <v:stroke joinstyle="miter"/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DCA" w:rsidP="002B4577" w:rsidRDefault="002E0DCA" w14:paraId="36C23066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2E0DCA" w:rsidP="002B4577" w:rsidRDefault="002E0DCA" w14:paraId="4A2231FB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FDC" w:rsidRDefault="003C3FDC" w14:paraId="64737E92" w14:textId="77777777">
    <w:pPr>
      <w:pStyle w:val="Header"/>
    </w:pPr>
  </w:p>
</w:hdr>
</file>

<file path=word/header2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9A5475" w:rsidR="0024272E" w:rsidP="009A5475" w:rsidRDefault="00BC5505" w14:paraId="27958704" w14:textId="0996D6F5">
    <w:pPr>
      <w:pStyle w:val="NoSpacing"/>
      <w:rPr>
        <w:lang w:val="en-GB"/>
      </w:rPr>
    </w:pPr>
    <w:r>
      <w:rPr>
        <w:noProof w:val="true"/>
      </w:rPr>
      <mc:AlternateContent>
        <mc:Choice Requires="wps">
          <w:drawing>
            <wp:anchor distT="0" distB="0" distL="0" distR="0" simplePos="0" relativeHeight="251681792" behindDoc="0" locked="0" layoutInCell="1" allowOverlap="1" wp14:editId="2B927BCB" wp14:anchorId="5B23E7C0">
              <wp:simplePos x="0" y="0"/>
              <wp:positionH relativeFrom="margin">
                <wp:posOffset>-317</wp:posOffset>
              </wp:positionH>
              <wp:positionV relativeFrom="topMargin">
                <wp:posOffset>566738</wp:posOffset>
              </wp:positionV>
              <wp:extent cx="4614545" cy="188595"/>
              <wp:effectExtent l="0" t="0" r="14605" b="2095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4545" cy="188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9A5475" w:rsidR="005C371D" w:rsidP="005C371D" w:rsidRDefault="005C371D" w14:paraId="197C6AB5" w14:textId="585E3C84">
                          <w:pPr>
                            <w:pStyle w:val="NoSpacing"/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 w:rsidRPr="002B4577">
                            <w:rPr>
                              <w:b/>
                              <w:lang w:val="en-GB"/>
                              <w:noProof w:val="true"/>
                            </w:rPr>
                            <w:t/>
                          </w:r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B23E7C0">
              <v:stroke joinstyle="miter"/>
              <v:path gradientshapeok="t" o:connecttype="rect"/>
            </v:shapetype>
            <v:shape id="Text Box 15" style="position:absolute;margin-left:0;margin-top:44.65pt;width:363.35pt;height:14.85pt;z-index:251681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op-margin-area;mso-width-percent:0;mso-height-percent:0;mso-width-relative:margin;mso-height-relative:top-margin-area;v-text-anchor:bottom" o:spid="_x0000_s1033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">
              <v:textbox inset="0,0,0,0">
                <w:txbxContent>
                  <w:p w:rsidRPr="009A5475" w:rsidR="005C371D" w:rsidP="005C371D" w:rsidRDefault="005C371D" w14:paraId="197C6AB5" w14:textId="585E3C84">
                    <w:pPr>
                      <w:pStyle w:val="NoSpacing"/>
                      <w:rPr>
                        <w:sz w:val="20"/>
                        <w:szCs w:val="20"/>
                        <w:lang w:val="en-GB"/>
                      </w:rPr>
                    </w:pPr>
                    <w:r w:rsidRPr="002B4577">
                      <w:rPr>
                        <w:b/>
                        <w:lang w:val="en-GB"/>
                        <w:noProof w:val="true"/>
                      </w:rPr>
                      <w:t/>
                    </w:r>
                    <w:proofErr w:type="spellStart"/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 w:val="true"/>
      </w:rPr>
      <mc:AlternateContent>
        <mc:Choice Requires="wps">
          <w:drawing>
            <wp:anchor distT="0" distB="0" distL="0" distR="0" simplePos="0" relativeHeight="251679744" behindDoc="0" locked="0" layoutInCell="1" allowOverlap="1" wp14:editId="50E94045" wp14:anchorId="623C8B2A">
              <wp:simplePos x="0" y="0"/>
              <wp:positionH relativeFrom="margin">
                <wp:posOffset>-317</wp:posOffset>
              </wp:positionH>
              <wp:positionV relativeFrom="topMargin">
                <wp:posOffset>857250</wp:posOffset>
              </wp:positionV>
              <wp:extent cx="4614862" cy="266700"/>
              <wp:effectExtent l="0" t="0" r="14605" b="1905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4862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3A7909" w:rsidR="00056F8F" w:rsidP="00056F8F" w:rsidRDefault="00056F8F" w14:paraId="1F2009ED" w14:textId="09B48601">
                          <w:pPr>
                            <w:pStyle w:val="NoSpacing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 w:rsidRPr="003A7909">
                            <w:rPr>
                              <w:b/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/>
                          </w:r>
                          <w:proofErr w:type="spellStart"/>
                          <w:proofErr w:type="spellEnd"/>
                        </w:p>
                        <w:p w:rsidRPr="003A7909" w:rsidR="009A5475" w:rsidP="00056F8F" w:rsidRDefault="009A5475" w14:paraId="2FE8F781" w14:textId="7B32B90D">
                          <w:pPr>
                            <w:pStyle w:val="NoSpacing"/>
                            <w:jc w:val="both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 w:rsidRPr="003A7909">
                            <w:rPr>
                              <w:b/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>Angebotsnummer:</w:t>
                          </w:r>
                          <w:proofErr w:type="spellStart"/>
                          <w:proofErr w:type="spellEnd"/>
                          <w:r w:rsidRPr="003A7909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 </w:t>
                          </w:r>
                          <w:r w:rsidRPr="003A7909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2024890RO0009340001877</w:t>
                          </w:r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14" style="position:absolute;margin-left:0;margin-top:67.5pt;width:363.35pt;height:21pt;z-index:2516797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op-margin-area;mso-width-percent:0;mso-height-percent:0;mso-width-relative:margin;mso-height-relative:top-margin-area;v-text-anchor:bottom" o:spid="_x0000_s1034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" w14:anchorId="623C8B2A">
              <v:textbox inset="0,0,0,0">
                <w:txbxContent>
                  <w:p w:rsidRPr="003A7909" w:rsidR="00056F8F" w:rsidP="00056F8F" w:rsidRDefault="00056F8F" w14:paraId="1F2009ED" w14:textId="09B48601">
                    <w:pPr>
                      <w:pStyle w:val="NoSpacing"/>
                      <w:rPr>
                        <w:sz w:val="16"/>
                        <w:szCs w:val="16"/>
                        <w:lang w:val="en-GB"/>
                      </w:rPr>
                    </w:pPr>
                    <w:r w:rsidRPr="003A7909">
                      <w:rPr>
                        <w:b/>
                        <w:sz w:val="16"/>
                        <w:szCs w:val="16"/>
                        <w:lang w:val="en-GB"/>
                        <w:noProof w:val="true"/>
                      </w:rPr>
                      <w:t/>
                    </w:r>
                    <w:proofErr w:type="spellStart"/>
                    <w:proofErr w:type="spellEnd"/>
                  </w:p>
                  <w:p w:rsidRPr="003A7909" w:rsidR="009A5475" w:rsidP="00056F8F" w:rsidRDefault="009A5475" w14:paraId="2FE8F781" w14:textId="7B32B90D">
                    <w:pPr>
                      <w:pStyle w:val="NoSpacing"/>
                      <w:jc w:val="both"/>
                      <w:rPr>
                        <w:sz w:val="16"/>
                        <w:szCs w:val="16"/>
                        <w:lang w:val="en-GB"/>
                      </w:rPr>
                    </w:pPr>
                    <w:r w:rsidRPr="003A7909">
                      <w:rPr>
                        <w:b/>
                        <w:sz w:val="16"/>
                        <w:szCs w:val="16"/>
                        <w:lang w:val="en-GB"/>
                        <w:noProof w:val="true"/>
                      </w:rPr>
                      <w:t>Angebotsnummer:</w:t>
                    </w:r>
                    <w:proofErr w:type="spellStart"/>
                    <w:proofErr w:type="spellEnd"/>
                    <w:r w:rsidRPr="003A7909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 </w:t>
                    </w:r>
                    <w:r w:rsidRPr="003A7909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2024890RO0009340001877</w:t>
                    </w:r>
                    <w:proofErr w:type="spellStart"/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 w:rsidR="00E4746E">
      <w:rPr>
        <w:noProof w:val="true"/>
      </w:rPr>
      <mc:AlternateContent>
        <mc:Choice Requires="wps">
          <w:drawing>
            <wp:anchor distT="0" distB="0" distL="0" distR="0" simplePos="0" relativeHeight="251659264" behindDoc="0" locked="0" layoutInCell="1" allowOverlap="1" wp14:editId="7454593A" wp14:anchorId="003F81BA">
              <wp:simplePos x="0" y="0"/>
              <wp:positionH relativeFrom="margin">
                <wp:align>right</wp:align>
              </wp:positionH>
              <wp:positionV relativeFrom="topMargin">
                <wp:posOffset>556895</wp:posOffset>
              </wp:positionV>
              <wp:extent cx="1386000" cy="565200"/>
              <wp:effectExtent l="0" t="0" r="24130" b="2540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6000" cy="56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9A5475" w:rsidR="00307DF4" w:rsidP="00056F8F" w:rsidRDefault="00307DF4" w14:paraId="69101524" w14:textId="5DAA4CFB">
                          <w:pPr>
                            <w:pStyle w:val="NoSpacing"/>
                            <w:jc w:val="right"/>
                            <w:rPr>
                              <w:sz w:val="18"/>
                              <w:szCs w:val="18"/>
                              <w:lang w:val="de-DE"/>
                            </w:rPr>
                          </w:pPr>
                          <w:r w:rsidRPr="009A5475">
                            <w:rPr>
                              <w:sz w:val="18"/>
                              <w:szCs w:val="18"/>
                              <w:lang w:val="de-DE"/>
                              <w:noProof w:val="true"/>
                            </w:rPr>
                            <w:t/>
                          </w:r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3" style="position:absolute;margin-left:57.95pt;margin-top:43.85pt;width:109.15pt;height:44.5pt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op-margin-area;mso-width-percent:0;mso-height-percent:0;mso-width-relative:margin;mso-height-relative:top-margin-area;v-text-anchor:bottom" o:spid="_x0000_s1035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" w14:anchorId="003F81BA">
              <v:textbox inset="0,0,0,0">
                <w:txbxContent>
                  <w:p w:rsidRPr="009A5475" w:rsidR="00307DF4" w:rsidP="00056F8F" w:rsidRDefault="00307DF4" w14:paraId="69101524" w14:textId="5DAA4CFB">
                    <w:pPr>
                      <w:pStyle w:val="NoSpacing"/>
                      <w:jc w:val="right"/>
                      <w:rPr>
                        <w:sz w:val="18"/>
                        <w:szCs w:val="18"/>
                        <w:lang w:val="de-DE"/>
                      </w:rPr>
                    </w:pPr>
                    <w:r w:rsidRPr="009A5475">
                      <w:rPr>
                        <w:sz w:val="18"/>
                        <w:szCs w:val="18"/>
                        <w:lang w:val="de-DE"/>
                        <w:noProof w:val="true"/>
                      </w:rPr>
                      <w:t/>
                    </w:r>
                    <w:proofErr w:type="spellStart"/>
                    <w:proofErr w:type="spellEnd"/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CE06B5">
      <w:rPr>
        <w:noProof w:val="true"/>
        <w:sz w:val="18"/>
        <w:szCs w:val="18"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10A8E4CE" wp14:anchorId="79FD66C3">
              <wp:simplePos x="0" y="0"/>
              <wp:positionH relativeFrom="margin">
                <wp:align>left</wp:align>
              </wp:positionH>
              <wp:positionV relativeFrom="margin">
                <wp:posOffset>-71755</wp:posOffset>
              </wp:positionV>
              <wp:extent cx="506730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673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id="Straight Connector 5" style="position:absolute;z-index:251660288;visibility:visible;mso-wrap-style:square;mso-width-percent:1000;mso-wrap-distance-left:9pt;mso-wrap-distance-top:0;mso-wrap-distance-right:9pt;mso-wrap-distance-bottom:0;mso-position-horizontal:left;mso-position-horizontal-relative:margin;mso-position-vertical:absolute;mso-position-vertical-relative:margin;mso-width-percent:1000;mso-width-relative:margin" o:spid="_x0000_s1026" strokecolor="gray [1629]" strokeweight=".5pt" from="0,-5.65pt" to="399pt,-5.65pt" w14:anchorId="5DC8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">
              <v:stroke joinstyle="miter"/>
              <w10:wrap anchorx="margin" anchory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FDC" w:rsidRDefault="003C3FDC" w14:paraId="36D38E7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88"/>
    <w:rsid w:val="00000F84"/>
    <w:rsid w:val="0000359E"/>
    <w:rsid w:val="00003754"/>
    <w:rsid w:val="00020585"/>
    <w:rsid w:val="0002636F"/>
    <w:rsid w:val="00027486"/>
    <w:rsid w:val="00027658"/>
    <w:rsid w:val="0002780C"/>
    <w:rsid w:val="000316E4"/>
    <w:rsid w:val="00037846"/>
    <w:rsid w:val="00056F8F"/>
    <w:rsid w:val="0006170E"/>
    <w:rsid w:val="000703AD"/>
    <w:rsid w:val="00073E96"/>
    <w:rsid w:val="0007517C"/>
    <w:rsid w:val="0008448C"/>
    <w:rsid w:val="00085EB9"/>
    <w:rsid w:val="00094F8E"/>
    <w:rsid w:val="0009568A"/>
    <w:rsid w:val="000971FA"/>
    <w:rsid w:val="0009757A"/>
    <w:rsid w:val="000A6978"/>
    <w:rsid w:val="000A7C1B"/>
    <w:rsid w:val="000B5C6C"/>
    <w:rsid w:val="000B7DF2"/>
    <w:rsid w:val="000C29D1"/>
    <w:rsid w:val="000C2B99"/>
    <w:rsid w:val="000C5513"/>
    <w:rsid w:val="000D6FA5"/>
    <w:rsid w:val="000E52AB"/>
    <w:rsid w:val="000F2365"/>
    <w:rsid w:val="000F3CC4"/>
    <w:rsid w:val="000F5912"/>
    <w:rsid w:val="000F7175"/>
    <w:rsid w:val="001027C5"/>
    <w:rsid w:val="00110F8B"/>
    <w:rsid w:val="0013479C"/>
    <w:rsid w:val="00145E83"/>
    <w:rsid w:val="00150CE0"/>
    <w:rsid w:val="001645EB"/>
    <w:rsid w:val="00167A21"/>
    <w:rsid w:val="00172DB3"/>
    <w:rsid w:val="00174F24"/>
    <w:rsid w:val="00191910"/>
    <w:rsid w:val="00193141"/>
    <w:rsid w:val="00194B41"/>
    <w:rsid w:val="001A4214"/>
    <w:rsid w:val="001B218D"/>
    <w:rsid w:val="001B2D31"/>
    <w:rsid w:val="001B3DCA"/>
    <w:rsid w:val="001B6E0C"/>
    <w:rsid w:val="001E6211"/>
    <w:rsid w:val="001F2709"/>
    <w:rsid w:val="001F45C7"/>
    <w:rsid w:val="001F73A6"/>
    <w:rsid w:val="00200C1A"/>
    <w:rsid w:val="00203B55"/>
    <w:rsid w:val="0020632D"/>
    <w:rsid w:val="00207325"/>
    <w:rsid w:val="0020778F"/>
    <w:rsid w:val="0021186D"/>
    <w:rsid w:val="00227C08"/>
    <w:rsid w:val="002348BD"/>
    <w:rsid w:val="002349B8"/>
    <w:rsid w:val="002352C2"/>
    <w:rsid w:val="0024272E"/>
    <w:rsid w:val="00242A30"/>
    <w:rsid w:val="002430E9"/>
    <w:rsid w:val="00245027"/>
    <w:rsid w:val="00247391"/>
    <w:rsid w:val="0025088A"/>
    <w:rsid w:val="002509BA"/>
    <w:rsid w:val="00251F45"/>
    <w:rsid w:val="00257A3C"/>
    <w:rsid w:val="002636B1"/>
    <w:rsid w:val="00263B38"/>
    <w:rsid w:val="002663F1"/>
    <w:rsid w:val="00271AF8"/>
    <w:rsid w:val="002739AC"/>
    <w:rsid w:val="00274B8A"/>
    <w:rsid w:val="00282748"/>
    <w:rsid w:val="002948BE"/>
    <w:rsid w:val="002A1EF7"/>
    <w:rsid w:val="002B4577"/>
    <w:rsid w:val="002B65A2"/>
    <w:rsid w:val="002C1B20"/>
    <w:rsid w:val="002D0353"/>
    <w:rsid w:val="002D31C7"/>
    <w:rsid w:val="002D723B"/>
    <w:rsid w:val="002E0DCA"/>
    <w:rsid w:val="002E1795"/>
    <w:rsid w:val="002E236B"/>
    <w:rsid w:val="002E5983"/>
    <w:rsid w:val="002E71DC"/>
    <w:rsid w:val="002F7B3E"/>
    <w:rsid w:val="003007F9"/>
    <w:rsid w:val="00306602"/>
    <w:rsid w:val="00307DF4"/>
    <w:rsid w:val="003226D4"/>
    <w:rsid w:val="003233D8"/>
    <w:rsid w:val="00331FAF"/>
    <w:rsid w:val="00332BFF"/>
    <w:rsid w:val="0033784C"/>
    <w:rsid w:val="003504CB"/>
    <w:rsid w:val="00354382"/>
    <w:rsid w:val="00356590"/>
    <w:rsid w:val="0037037D"/>
    <w:rsid w:val="0037336D"/>
    <w:rsid w:val="00375C9D"/>
    <w:rsid w:val="0038348F"/>
    <w:rsid w:val="0039089B"/>
    <w:rsid w:val="003958AA"/>
    <w:rsid w:val="003974E7"/>
    <w:rsid w:val="003A5FE2"/>
    <w:rsid w:val="003A6767"/>
    <w:rsid w:val="003A7909"/>
    <w:rsid w:val="003B3F75"/>
    <w:rsid w:val="003B4CB9"/>
    <w:rsid w:val="003C3034"/>
    <w:rsid w:val="003C3FDC"/>
    <w:rsid w:val="003E0917"/>
    <w:rsid w:val="003E3BCC"/>
    <w:rsid w:val="003E7002"/>
    <w:rsid w:val="003E78F7"/>
    <w:rsid w:val="004000D5"/>
    <w:rsid w:val="00406F90"/>
    <w:rsid w:val="00411304"/>
    <w:rsid w:val="00441899"/>
    <w:rsid w:val="00447484"/>
    <w:rsid w:val="00466D32"/>
    <w:rsid w:val="004742EF"/>
    <w:rsid w:val="00477B58"/>
    <w:rsid w:val="00491412"/>
    <w:rsid w:val="004A4C83"/>
    <w:rsid w:val="004B44C1"/>
    <w:rsid w:val="004C7F9F"/>
    <w:rsid w:val="004D2432"/>
    <w:rsid w:val="004D377F"/>
    <w:rsid w:val="004F6DA4"/>
    <w:rsid w:val="00513C73"/>
    <w:rsid w:val="005305E9"/>
    <w:rsid w:val="00530854"/>
    <w:rsid w:val="00536615"/>
    <w:rsid w:val="00536BA4"/>
    <w:rsid w:val="0054019D"/>
    <w:rsid w:val="00540DC7"/>
    <w:rsid w:val="00540FA2"/>
    <w:rsid w:val="005463D3"/>
    <w:rsid w:val="0055443F"/>
    <w:rsid w:val="00554AFD"/>
    <w:rsid w:val="005557BA"/>
    <w:rsid w:val="00561A7A"/>
    <w:rsid w:val="005638F3"/>
    <w:rsid w:val="0057653F"/>
    <w:rsid w:val="00593099"/>
    <w:rsid w:val="005A1FF8"/>
    <w:rsid w:val="005A2F4C"/>
    <w:rsid w:val="005B1CE0"/>
    <w:rsid w:val="005C213C"/>
    <w:rsid w:val="005C309E"/>
    <w:rsid w:val="005C371D"/>
    <w:rsid w:val="005D773B"/>
    <w:rsid w:val="005E1A26"/>
    <w:rsid w:val="005F725B"/>
    <w:rsid w:val="00604C34"/>
    <w:rsid w:val="00610E59"/>
    <w:rsid w:val="00617F2E"/>
    <w:rsid w:val="00624E57"/>
    <w:rsid w:val="006353D9"/>
    <w:rsid w:val="006404BB"/>
    <w:rsid w:val="00643717"/>
    <w:rsid w:val="0064587E"/>
    <w:rsid w:val="006553FD"/>
    <w:rsid w:val="00655C39"/>
    <w:rsid w:val="00663B4F"/>
    <w:rsid w:val="00665236"/>
    <w:rsid w:val="00676F67"/>
    <w:rsid w:val="006848D7"/>
    <w:rsid w:val="0069154B"/>
    <w:rsid w:val="006959A0"/>
    <w:rsid w:val="006A1DE1"/>
    <w:rsid w:val="006B167F"/>
    <w:rsid w:val="006B719A"/>
    <w:rsid w:val="006D6ED1"/>
    <w:rsid w:val="006F55AA"/>
    <w:rsid w:val="00705D8E"/>
    <w:rsid w:val="00706EEB"/>
    <w:rsid w:val="007100F9"/>
    <w:rsid w:val="0071407C"/>
    <w:rsid w:val="00721819"/>
    <w:rsid w:val="00777D21"/>
    <w:rsid w:val="00780EF8"/>
    <w:rsid w:val="00793CA6"/>
    <w:rsid w:val="00794A4F"/>
    <w:rsid w:val="00794E96"/>
    <w:rsid w:val="007A795A"/>
    <w:rsid w:val="007B760A"/>
    <w:rsid w:val="007D2CB3"/>
    <w:rsid w:val="007D792A"/>
    <w:rsid w:val="007E509D"/>
    <w:rsid w:val="007F7171"/>
    <w:rsid w:val="008023A7"/>
    <w:rsid w:val="00804AD8"/>
    <w:rsid w:val="00812122"/>
    <w:rsid w:val="00815C68"/>
    <w:rsid w:val="00816E6E"/>
    <w:rsid w:val="008176F3"/>
    <w:rsid w:val="008409E6"/>
    <w:rsid w:val="00854759"/>
    <w:rsid w:val="00865693"/>
    <w:rsid w:val="00893881"/>
    <w:rsid w:val="008A0AB2"/>
    <w:rsid w:val="008B632D"/>
    <w:rsid w:val="008C4353"/>
    <w:rsid w:val="008D467C"/>
    <w:rsid w:val="008D6E09"/>
    <w:rsid w:val="008E268B"/>
    <w:rsid w:val="008F0357"/>
    <w:rsid w:val="0090598A"/>
    <w:rsid w:val="009122CE"/>
    <w:rsid w:val="00915E29"/>
    <w:rsid w:val="00916012"/>
    <w:rsid w:val="0092013D"/>
    <w:rsid w:val="00920494"/>
    <w:rsid w:val="00920F98"/>
    <w:rsid w:val="0092180F"/>
    <w:rsid w:val="009259D0"/>
    <w:rsid w:val="00930488"/>
    <w:rsid w:val="00932A41"/>
    <w:rsid w:val="009335B5"/>
    <w:rsid w:val="00944C53"/>
    <w:rsid w:val="00972E60"/>
    <w:rsid w:val="00987D5D"/>
    <w:rsid w:val="00987EEB"/>
    <w:rsid w:val="009A5475"/>
    <w:rsid w:val="009B1197"/>
    <w:rsid w:val="009B2935"/>
    <w:rsid w:val="009C07AA"/>
    <w:rsid w:val="009C0E68"/>
    <w:rsid w:val="009E69EC"/>
    <w:rsid w:val="009F19E1"/>
    <w:rsid w:val="009F4441"/>
    <w:rsid w:val="009F6198"/>
    <w:rsid w:val="00A00791"/>
    <w:rsid w:val="00A1515F"/>
    <w:rsid w:val="00A15734"/>
    <w:rsid w:val="00A3429B"/>
    <w:rsid w:val="00A35DD8"/>
    <w:rsid w:val="00A45A36"/>
    <w:rsid w:val="00A561D9"/>
    <w:rsid w:val="00A65E2E"/>
    <w:rsid w:val="00A737F9"/>
    <w:rsid w:val="00A7718D"/>
    <w:rsid w:val="00A77A4B"/>
    <w:rsid w:val="00A8794A"/>
    <w:rsid w:val="00AB1E6B"/>
    <w:rsid w:val="00AD4A6A"/>
    <w:rsid w:val="00AE2731"/>
    <w:rsid w:val="00AE5169"/>
    <w:rsid w:val="00AF0F4A"/>
    <w:rsid w:val="00AF296C"/>
    <w:rsid w:val="00AF6946"/>
    <w:rsid w:val="00B00CCD"/>
    <w:rsid w:val="00B02E4D"/>
    <w:rsid w:val="00B1531C"/>
    <w:rsid w:val="00B31F45"/>
    <w:rsid w:val="00B422E8"/>
    <w:rsid w:val="00B44B04"/>
    <w:rsid w:val="00B45299"/>
    <w:rsid w:val="00B50D3B"/>
    <w:rsid w:val="00B52CD8"/>
    <w:rsid w:val="00B53FE6"/>
    <w:rsid w:val="00B74DA5"/>
    <w:rsid w:val="00B817F3"/>
    <w:rsid w:val="00B9437D"/>
    <w:rsid w:val="00BB4483"/>
    <w:rsid w:val="00BB6F8D"/>
    <w:rsid w:val="00BC0244"/>
    <w:rsid w:val="00BC5505"/>
    <w:rsid w:val="00BC62BF"/>
    <w:rsid w:val="00BD36A1"/>
    <w:rsid w:val="00BE204A"/>
    <w:rsid w:val="00BF5294"/>
    <w:rsid w:val="00C056D8"/>
    <w:rsid w:val="00C07010"/>
    <w:rsid w:val="00C32184"/>
    <w:rsid w:val="00C44E99"/>
    <w:rsid w:val="00C703D0"/>
    <w:rsid w:val="00C72A04"/>
    <w:rsid w:val="00CA43CE"/>
    <w:rsid w:val="00CB1148"/>
    <w:rsid w:val="00CB5EFB"/>
    <w:rsid w:val="00CE064F"/>
    <w:rsid w:val="00CE06B5"/>
    <w:rsid w:val="00CE2C77"/>
    <w:rsid w:val="00CF5F98"/>
    <w:rsid w:val="00D034E8"/>
    <w:rsid w:val="00D036F7"/>
    <w:rsid w:val="00D31B94"/>
    <w:rsid w:val="00D33AD9"/>
    <w:rsid w:val="00D376E9"/>
    <w:rsid w:val="00D441F1"/>
    <w:rsid w:val="00D46D70"/>
    <w:rsid w:val="00D62CBB"/>
    <w:rsid w:val="00D67225"/>
    <w:rsid w:val="00D774A7"/>
    <w:rsid w:val="00D845D0"/>
    <w:rsid w:val="00D86C03"/>
    <w:rsid w:val="00D9096F"/>
    <w:rsid w:val="00D91C7A"/>
    <w:rsid w:val="00DA433F"/>
    <w:rsid w:val="00DA5E0E"/>
    <w:rsid w:val="00DC438E"/>
    <w:rsid w:val="00DD7E49"/>
    <w:rsid w:val="00DE0E13"/>
    <w:rsid w:val="00DF43F6"/>
    <w:rsid w:val="00E01F76"/>
    <w:rsid w:val="00E04DC6"/>
    <w:rsid w:val="00E144BA"/>
    <w:rsid w:val="00E15135"/>
    <w:rsid w:val="00E24294"/>
    <w:rsid w:val="00E278A4"/>
    <w:rsid w:val="00E27977"/>
    <w:rsid w:val="00E27D81"/>
    <w:rsid w:val="00E27ECA"/>
    <w:rsid w:val="00E31B60"/>
    <w:rsid w:val="00E37636"/>
    <w:rsid w:val="00E42081"/>
    <w:rsid w:val="00E437C9"/>
    <w:rsid w:val="00E4746E"/>
    <w:rsid w:val="00E8057A"/>
    <w:rsid w:val="00E80A36"/>
    <w:rsid w:val="00E95033"/>
    <w:rsid w:val="00EA3BEB"/>
    <w:rsid w:val="00EA6960"/>
    <w:rsid w:val="00EC2370"/>
    <w:rsid w:val="00EC2EC1"/>
    <w:rsid w:val="00EC4C91"/>
    <w:rsid w:val="00ED53A8"/>
    <w:rsid w:val="00EE0F08"/>
    <w:rsid w:val="00EE5BF3"/>
    <w:rsid w:val="00EF0C97"/>
    <w:rsid w:val="00F00543"/>
    <w:rsid w:val="00F00B8B"/>
    <w:rsid w:val="00F044A6"/>
    <w:rsid w:val="00F25EE8"/>
    <w:rsid w:val="00F4458F"/>
    <w:rsid w:val="00F46E31"/>
    <w:rsid w:val="00F55F79"/>
    <w:rsid w:val="00F76790"/>
    <w:rsid w:val="00F812BE"/>
    <w:rsid w:val="00F95D64"/>
    <w:rsid w:val="00FB3A42"/>
    <w:rsid w:val="00FB53BD"/>
    <w:rsid w:val="00FC7631"/>
    <w:rsid w:val="00FD2076"/>
    <w:rsid w:val="00FD4A98"/>
    <w:rsid w:val="00FD747B"/>
    <w:rsid w:val="00FD79EA"/>
    <w:rsid w:val="00FD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59C0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ListTable1Light-Accent3">
    <w:name w:val="List Table 1 Light Accent 3"/>
    <w:aliases w:val="TitlelPage"/>
    <w:basedOn w:val="TableNormal"/>
    <w:uiPriority w:val="46"/>
    <w:rsid w:val="00854759"/>
    <w:pPr>
      <w:spacing w:after="0" w:line="240" w:lineRule="auto"/>
    </w:pPr>
    <w:rPr>
      <w:color w:val="595959" w:themeColor="text1" w:themeTint="A6"/>
      <w:sz w:val="20"/>
    </w:rPr>
    <w:tblPr>
      <w:tblStyleRowBandSize w:val="1"/>
      <w:tblStyleColBandSize w:val="1"/>
      <w:tblBorders>
        <w:bottom w:val="single" w:color="D9D9D9" w:themeColor="background1" w:themeShade="D9" w:sz="4" w:space="0"/>
        <w:insideH w:val="single" w:color="D9D9D9" w:themeColor="background1" w:themeShade="D9" w:sz="4" w:space="0"/>
      </w:tblBorders>
      <w:tblCellMar>
        <w:left w:w="28" w:type="dxa"/>
        <w:right w:w="57" w:type="dxa"/>
      </w:tblCellMar>
    </w:tblPr>
    <w:tblStylePr w:type="firstRow">
      <w:rPr>
        <w:rFonts w:asciiTheme="minorHAnsi" w:hAnsiTheme="minorHAnsi"/>
        <w:b w:val="0"/>
        <w:bCs/>
        <w:color w:val="auto"/>
        <w:sz w:val="24"/>
      </w:rPr>
      <w:tblPr/>
      <w:tcPr>
        <w:tcBorders>
          <w:top w:val="nil"/>
          <w:left w:val="nil"/>
          <w:bottom w:val="single" w:color="595959" w:themeColor="text1" w:themeTint="A6" w:sz="12" w:space="0"/>
          <w:right w:val="nil"/>
          <w:insideH w:val="nil"/>
          <w:insideV w:val="nil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  <w:bottom w:val="single" w:color="C9C9C9" w:themeColor="accent3" w:themeTint="99" w:sz="4" w:space="0"/>
        </w:tcBorders>
      </w:tcPr>
    </w:tblStylePr>
    <w:tblStylePr w:type="firstCol">
      <w:rPr>
        <w:b w:val="0"/>
        <w:bCs/>
        <w:color w:val="auto"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39"/>
    <w:rsid w:val="00150C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150C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6">
    <w:name w:val="List Table 1 Light Accent 6"/>
    <w:basedOn w:val="TableNormal"/>
    <w:uiPriority w:val="46"/>
    <w:rsid w:val="0084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itelPage" w:customStyle="1">
    <w:name w:val="TitelPage"/>
    <w:basedOn w:val="ListTable1Light"/>
    <w:uiPriority w:val="99"/>
    <w:rsid w:val="004F6DA4"/>
    <w:rPr>
      <w:sz w:val="20"/>
      <w:szCs w:val="20"/>
      <w:lang w:val="de-DE" w:eastAsia="de-DE"/>
    </w:rPr>
    <w:tblPr>
      <w:tblBorders>
        <w:bottom w:val="single" w:color="D9D9D9" w:themeColor="background1" w:themeShade="D9" w:sz="4" w:space="0"/>
        <w:insideH w:val="single" w:color="D9D9D9" w:themeColor="background1" w:themeShade="D9" w:sz="4" w:space="0"/>
      </w:tblBorders>
    </w:tblPr>
    <w:tblStylePr w:type="firstRow">
      <w:rPr>
        <w:rFonts w:asciiTheme="minorHAnsi" w:hAnsiTheme="minorHAnsi"/>
        <w:b w:val="0"/>
        <w:bCs/>
        <w:sz w:val="24"/>
      </w:rPr>
      <w:tblPr/>
      <w:tcPr>
        <w:tcBorders>
          <w:bottom w:val="single" w:color="595959" w:themeColor="text1" w:themeTint="A6" w:sz="12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21186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2118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2118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D31B6"/>
    <w:pPr>
      <w:spacing w:after="240" w:line="240" w:lineRule="auto"/>
      <w:contextualSpacing/>
    </w:pPr>
    <w:rPr>
      <w:rFonts w:asciiTheme="majorHAnsi" w:hAnsiTheme="majorHAnsi" w:eastAsiaTheme="majorEastAsia" w:cstheme="majorBidi"/>
      <w:color w:val="0A4781"/>
      <w:spacing w:val="-10"/>
      <w:kern w:val="28"/>
      <w:sz w:val="44"/>
      <w:szCs w:val="56"/>
    </w:rPr>
  </w:style>
  <w:style w:type="paragraph" w:styleId="Normal" w:default="1">
    <w:name w:val="Normal"/>
    <w:qFormat/>
    <w:rsid w:val="00AB4EBD"/>
  </w:style>
  <w:style w:type="paragraph" w:styleId="NoSpacing">
    <w:name w:val="No Spacing"/>
    <w:basedOn w:val="Normal"/>
    <w:uiPriority w:val="1"/>
    <w:qFormat/>
    <w:rsid w:val="0003784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62B8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0A478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F53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0A4781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F53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0A478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61C7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A478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375AF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ImageCaption" w:customStyle="1">
    <w:name w:val="Image Caption"/>
    <w:basedOn w:val="Normal"/>
    <w:next w:val="Normal"/>
    <w:link w:val="ImageCaptionChar"/>
    <w:qFormat/>
    <w:rsid w:val="00440EAA"/>
    <w:pPr>
      <w:spacing w:line="240" w:lineRule="auto"/>
      <w:jc w:val="right"/>
    </w:pPr>
    <w:rPr>
      <w:color w:val="808080" w:themeColor="background1" w:themeShade="80"/>
      <w:sz w:val="18"/>
    </w:rPr>
  </w:style>
  <w:style w:type="paragraph" w:styleId="TableCaption" w:customStyle="1">
    <w:name w:val="Table Caption"/>
    <w:basedOn w:val="Normal"/>
    <w:next w:val="Normal"/>
    <w:link w:val="TableCaptionChar"/>
    <w:qFormat/>
    <w:rsid w:val="0066209F"/>
    <w:pPr>
      <w:spacing w:before="120" w:after="0" w:line="240" w:lineRule="auto"/>
    </w:pPr>
  </w:style>
  <w:style w:type="paragraph" w:styleId="ImageWithCaption" w:customStyle="1">
    <w:name w:val="Image With Caption"/>
    <w:basedOn w:val="Normal"/>
    <w:link w:val="ImageWithCaptionChar"/>
    <w:qFormat/>
    <w:rsid w:val="00440EAA"/>
    <w:pPr>
      <w:spacing w:before="240" w:after="0" w:line="240" w:lineRule="auto"/>
      <w:jc w:val="right"/>
    </w:pPr>
    <w:rPr>
      <w:noProof/>
    </w:rPr>
  </w:style>
  <w:style w:type="paragraph" w:styleId="ImageWithoutCaption" w:customStyle="1">
    <w:name w:val="Image Without Caption"/>
    <w:basedOn w:val="ImageWithCaption"/>
    <w:next w:val="Normal"/>
    <w:link w:val="ImageWithoutCaptionChar"/>
    <w:qFormat/>
    <w:rsid w:val="00440EAA"/>
    <w:pPr>
      <w:spacing w:after="160"/>
    </w:pPr>
  </w:style>
  <w:style w:type="paragraph" w:styleId="Footnote" w:customStyle="1">
    <w:name w:val="Footnote"/>
    <w:basedOn w:val="Normal"/>
    <w:next w:val="Normal"/>
    <w:link w:val="FootnoteChar"/>
    <w:qFormat/>
    <w:rsid w:val="007049CD"/>
    <w:pPr>
      <w:keepLines/>
      <w:framePr w:wrap="notBeside" w:hAnchor="text" w:yAlign="bottom"/>
      <w:shd w:val="clear" w:color="auto" w:fill="FFFFFF" w:themeFill="background1"/>
      <w:spacing w:before="240" w:after="60" w:line="240" w:lineRule="auto"/>
      <w:ind w:left="567" w:right="567"/>
      <w:jc w:val="both"/>
    </w:pPr>
    <w:rPr>
      <w:color w:val="595959" w:themeColor="text1" w:themeTint="A6"/>
      <w:sz w:val="16"/>
    </w:rPr>
  </w:style>
  <w:style w:type="character" w:styleId="TitleChar" w:customStyle="1">
    <w:name w:val="Title Char"/>
    <w:basedOn w:val="DefaultParagraphFont"/>
    <w:link w:val="Title"/>
    <w:uiPriority w:val="10"/>
    <w:rsid w:val="00DD31B6"/>
    <w:rPr>
      <w:rFonts w:asciiTheme="majorHAnsi" w:hAnsiTheme="majorHAnsi" w:eastAsiaTheme="majorEastAsia" w:cstheme="majorBidi"/>
      <w:color w:val="0A4781"/>
      <w:spacing w:val="-10"/>
      <w:kern w:val="28"/>
      <w:sz w:val="4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D462B8"/>
    <w:rPr>
      <w:rFonts w:asciiTheme="majorHAnsi" w:hAnsiTheme="majorHAnsi" w:eastAsiaTheme="majorEastAsia" w:cstheme="majorBidi"/>
      <w:color w:val="0A4781"/>
      <w:sz w:val="4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C3F53"/>
    <w:rPr>
      <w:rFonts w:asciiTheme="majorHAnsi" w:hAnsiTheme="majorHAnsi" w:eastAsiaTheme="majorEastAsia" w:cstheme="majorBidi"/>
      <w:color w:val="0A4781"/>
      <w:sz w:val="3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C3F53"/>
    <w:rPr>
      <w:rFonts w:asciiTheme="majorHAnsi" w:hAnsiTheme="majorHAnsi" w:eastAsiaTheme="majorEastAsia" w:cstheme="majorBidi"/>
      <w:color w:val="0A4781"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761C72"/>
    <w:rPr>
      <w:rFonts w:asciiTheme="majorHAnsi" w:hAnsiTheme="majorHAnsi" w:eastAsiaTheme="majorEastAsia" w:cstheme="majorBidi"/>
      <w:i/>
      <w:iCs/>
      <w:color w:val="0A4781"/>
    </w:rPr>
  </w:style>
  <w:style w:type="character" w:styleId="Heading5Char" w:customStyle="1">
    <w:name w:val="Heading 5 Char"/>
    <w:basedOn w:val="DefaultParagraphFont"/>
    <w:link w:val="Heading5"/>
    <w:uiPriority w:val="9"/>
    <w:rsid w:val="001375AF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ImageCaptionChar" w:customStyle="1">
    <w:name w:val="Image Caption Char"/>
    <w:basedOn w:val="TableCaptionChar"/>
    <w:link w:val="ImageCaption"/>
    <w:rsid w:val="00440EAA"/>
    <w:rPr>
      <w:color w:val="808080" w:themeColor="background1" w:themeShade="80"/>
      <w:sz w:val="18"/>
    </w:rPr>
  </w:style>
  <w:style w:type="character" w:styleId="TableCaptionChar" w:customStyle="1">
    <w:name w:val="Table Caption Char"/>
    <w:basedOn w:val="DefaultParagraphFont"/>
    <w:link w:val="TableCaption"/>
    <w:rsid w:val="00A56439"/>
  </w:style>
  <w:style w:type="character" w:styleId="ImageWithCaptionChar" w:customStyle="1">
    <w:name w:val="Image With Caption Char"/>
    <w:basedOn w:val="DefaultParagraphFont"/>
    <w:link w:val="ImageWithCaption"/>
    <w:rsid w:val="0066209F"/>
    <w:rPr>
      <w:noProof/>
    </w:rPr>
  </w:style>
  <w:style w:type="character" w:styleId="ImageWithoutCaptionChar" w:customStyle="1">
    <w:name w:val="Image Without Caption Char"/>
    <w:basedOn w:val="ImageWithCaptionChar"/>
    <w:link w:val="ImageWithoutCaption"/>
    <w:rsid w:val="00440EAA"/>
    <w:rPr>
      <w:noProof/>
    </w:rPr>
  </w:style>
  <w:style w:type="character" w:styleId="FootnoteChar" w:customStyle="1">
    <w:name w:val="Footnote Char"/>
    <w:basedOn w:val="DefaultParagraphFont"/>
    <w:link w:val="Footnote"/>
    <w:rsid w:val="007049CD"/>
    <w:rPr>
      <w:color w:val="595959" w:themeColor="text1" w:themeTint="A6"/>
      <w:sz w:val="16"/>
      <w:shd w:val="clear" w:color="auto" w:fill="FFFFFF" w:themeFill="background1"/>
    </w:rPr>
  </w:style>
  <w:style w:type="table" w:styleId="ListTable1Light-Accent3">
    <w:name w:val="List Table 1 Light Accent 3"/>
    <w:aliases w:val="PVSOL"/>
    <w:basedOn w:val="TableNormal"/>
    <w:uiPriority w:val="46"/>
    <w:rsid w:val="00167A21"/>
    <w:pPr>
      <w:spacing w:after="0" w:line="240" w:lineRule="auto"/>
    </w:pPr>
    <w:rPr>
      <w:color w:val="595959" w:themeColor="text1" w:themeTint="A6"/>
      <w:sz w:val="20"/>
    </w:rPr>
    <w:tblPr>
      <w:tblStyleRowBandSize w:val="1"/>
      <w:tblStyleColBandSize w:val="1"/>
      <w:tblBorders>
        <w:bottom w:val="single" w:color="D9D9D9" w:themeColor="background1" w:themeShade="D9" w:sz="4" w:space="0"/>
        <w:insideH w:val="single" w:color="D9D9D9" w:themeColor="background1" w:themeShade="D9" w:sz="4" w:space="0"/>
      </w:tblBorders>
      <w:tblCellMar>
        <w:left w:w="28" w:type="dxa"/>
        <w:right w:w="57" w:type="dxa"/>
      </w:tblCellMar>
    </w:tblPr>
    <w:tblStylePr w:type="firstRow">
      <w:rPr>
        <w:rFonts w:asciiTheme="minorHAnsi" w:hAnsiTheme="minorHAnsi"/>
        <w:b w:val="0"/>
        <w:bCs/>
      </w:rPr>
      <w:tblPr/>
      <w:tcPr>
        <w:tcBorders>
          <w:top w:val="single" w:color="595959" w:themeColor="text1" w:themeTint="A6" w:sz="12" w:space="0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 w:val="0"/>
        <w:bCs/>
        <w:color w:val="auto"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2.xml.rels><?xml version="1.0" encoding="UTF-8" standalone="yes"?>
<Relationships xmlns="http://schemas.openxmlformats.org/package/2006/relationships"><Relationship Id="rId13" Type="http://schemas.openxmlformats.org/officeDocument/2006/relationships/fontTable" Target="/word/fontTable.xml"/><Relationship Id="Rc14cac8cd38f4da0" Type="http://schemas.openxmlformats.org/officeDocument/2006/relationships/image" Target="/media/image7.png"/><Relationship Id="R2a8f1d15e7bd4a08" Type="http://schemas.openxmlformats.org/officeDocument/2006/relationships/image" Target="/media/image15.png"/><Relationship Id="rId3" Type="http://schemas.openxmlformats.org/officeDocument/2006/relationships/settings" Target="/word/settings.xml"/><Relationship Id="R28ba80570b954739" Type="http://schemas.openxmlformats.org/officeDocument/2006/relationships/image" Target="/media/image9.png"/><Relationship Id="rId7" Type="http://schemas.openxmlformats.org/officeDocument/2006/relationships/header" Target="/word/header1.xml"/><Relationship Id="rId12" Type="http://schemas.openxmlformats.org/officeDocument/2006/relationships/footer" Target="/word/footer3.xml"/><Relationship Id="R1055f236dc2f4c56" Type="http://schemas.openxmlformats.org/officeDocument/2006/relationships/image" Target="/media/image4.png"/><Relationship Id="rId2" Type="http://schemas.openxmlformats.org/officeDocument/2006/relationships/styles" Target="/word/styles.xml"/><Relationship Id="R92055fe88f1d40f3" Type="http://schemas.openxmlformats.org/officeDocument/2006/relationships/image" Target="/media/image10.png"/><Relationship Id="rId16" Type="http://schemas.openxmlformats.org/officeDocument/2006/relationships/customXml" Target="../customXml/item3.xml"/><Relationship Id="rId1" Type="http://schemas.openxmlformats.org/officeDocument/2006/relationships/customXml" Target="/customXml/item1.xml"/><Relationship Id="rId6" Type="http://schemas.openxmlformats.org/officeDocument/2006/relationships/endnotes" Target="/word/endnotes.xml"/><Relationship Id="rId11" Type="http://schemas.openxmlformats.org/officeDocument/2006/relationships/header" Target="/word/header3.xml"/><Relationship Id="Rd54f9160a6c043f9" Type="http://schemas.openxmlformats.org/officeDocument/2006/relationships/image" Target="/media/image6.png"/><Relationship Id="R50c366096a804eea" Type="http://schemas.openxmlformats.org/officeDocument/2006/relationships/image" Target="/media/image13.png"/><Relationship Id="Rdb4e58c62a3e4bca" Type="http://schemas.openxmlformats.org/officeDocument/2006/relationships/image" Target="/media/image14.png"/><Relationship Id="rId5" Type="http://schemas.openxmlformats.org/officeDocument/2006/relationships/footnotes" Target="/word/footnotes.xml"/><Relationship Id="Rcc6b1cf7f8834f34" Type="http://schemas.openxmlformats.org/officeDocument/2006/relationships/image" Target="/media/image2.png"/><Relationship Id="Rf8aa8b55e3e2479e" Type="http://schemas.openxmlformats.org/officeDocument/2006/relationships/image" Target="/media/image.jpg"/><Relationship Id="R22ab00598a1b4e84" Type="http://schemas.openxmlformats.org/officeDocument/2006/relationships/image" Target="/media/image8.png"/><Relationship Id="rId15" Type="http://schemas.openxmlformats.org/officeDocument/2006/relationships/customXml" Target="../customXml/item2.xml"/><Relationship Id="rId10" Type="http://schemas.openxmlformats.org/officeDocument/2006/relationships/footer" Target="/word/footer2.xml"/><Relationship Id="R910881b9e1594178" Type="http://schemas.openxmlformats.org/officeDocument/2006/relationships/image" Target="/media/image.png"/><Relationship Id="R3aa97615dc8c49d7" Type="http://schemas.openxmlformats.org/officeDocument/2006/relationships/image" Target="/media/image3.png"/><Relationship Id="Rc31460e8caf14bbd" Type="http://schemas.openxmlformats.org/officeDocument/2006/relationships/image" Target="/media/image2.jpg"/><Relationship Id="Rd36ef9d9565c4f22" Type="http://schemas.openxmlformats.org/officeDocument/2006/relationships/image" Target="/media/image12.png"/><Relationship Id="rId4" Type="http://schemas.openxmlformats.org/officeDocument/2006/relationships/webSettings" Target="/word/webSettings.xml"/><Relationship Id="rId9" Type="http://schemas.openxmlformats.org/officeDocument/2006/relationships/footer" Target="/word/footer1.xml"/><Relationship Id="rId14" Type="http://schemas.openxmlformats.org/officeDocument/2006/relationships/theme" Target="/word/theme/theme1.xml"/><Relationship Id="Rc8ba1678a4eb468c" Type="http://schemas.openxmlformats.org/officeDocument/2006/relationships/image" Target="/media/image5.png"/><Relationship Id="R0ecc34086de14ce1" Type="http://schemas.openxmlformats.org/officeDocument/2006/relationships/image" Target="/media/image11.png"/><Relationship Id="rId8" Type="http://schemas.openxmlformats.org/officeDocument/2006/relationships/header" Target="/word/header2.xml"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/media/image.png" Id="h_R910881b9e1594178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media/image.png" Id="f_R910881b9e15941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86CDB7FAC3C6459BEC8E4D3ABE859E" ma:contentTypeVersion="15" ma:contentTypeDescription="Ein neues Dokument erstellen." ma:contentTypeScope="" ma:versionID="f7a3ef50878d007caa68dfef397606cb">
  <xsd:schema xmlns:xsd="http://www.w3.org/2001/XMLSchema" xmlns:xs="http://www.w3.org/2001/XMLSchema" xmlns:p="http://schemas.microsoft.com/office/2006/metadata/properties" xmlns:ns2="2b7069f8-19a8-4fad-b690-c4f2c079d039" xmlns:ns3="2724d837-5372-42f2-9ab1-6d6989538ee0" targetNamespace="http://schemas.microsoft.com/office/2006/metadata/properties" ma:root="true" ma:fieldsID="35e8bb521e1ebf7fee2232314cd0f80b" ns2:_="" ns3:_="">
    <xsd:import namespace="2b7069f8-19a8-4fad-b690-c4f2c079d039"/>
    <xsd:import namespace="2724d837-5372-42f2-9ab1-6d6989538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069f8-19a8-4fad-b690-c4f2c079d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4fb4b16d-740e-4a9f-a600-d266c13fb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4d837-5372-42f2-9ab1-6d6989538ee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7882e61-914f-4982-a110-eeebaa0c9771}" ma:internalName="TaxCatchAll" ma:showField="CatchAllData" ma:web="2724d837-5372-42f2-9ab1-6d6989538e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A8FC6-87EA-48BC-93AE-A6BC84D833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BA2D77-804E-4FF8-B5BD-1C9B8B7D9770}"/>
</file>

<file path=customXml/itemProps3.xml><?xml version="1.0" encoding="utf-8"?>
<ds:datastoreItem xmlns:ds="http://schemas.openxmlformats.org/officeDocument/2006/customXml" ds:itemID="{B09407AE-349C-40D5-B8CE-73C25BFA68B1}"/>
</file>

<file path=docProps/app.xml><?xml version="1.0" encoding="utf-8"?>
<Properties xmlns="http://schemas.openxmlformats.org/officeDocument/2006/extended-properties" xmlns:vt="http://schemas.openxmlformats.org/officeDocument/2006/docPropsVTypes">
  <Template>ReportCustomerExtended.dotx</Template>
  <TotalTime>0</TotalTime>
  <Pages>2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report, created with PV*SOL premium 2024 (R6)</dc:title>
  <dc:subject/>
  <dc:creator>Valentin Software GmbH</dc:creator>
  <keywords>PVSOL, PV*SOL, PVSOL premium, PV*SOL premium, PV, Solar, Photovoltaics, Simulation, Calculation, yield</keywords>
  <dc:description/>
  <lastModifiedBy>Valentin Software GmbH</lastModifiedBy>
  <revision>140</revision>
  <lastPrinted>2018-07-26T10:16:00.0000000Z</lastPrinted>
  <dcterms:created xsi:type="dcterms:W3CDTF">2018-08-02T08:24:00.0000000Z</dcterms:created>
  <dcterms:modified xsi:type="dcterms:W3CDTF">2018-08-27T08:28:00.0000000Z</dcterms:modified>
</coreProperties>
</file>